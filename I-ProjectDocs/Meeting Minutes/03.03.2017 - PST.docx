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4B5554FC" w14:textId="77777777" w:rsidTr="00A50AD9">
        <w:tc>
          <w:tcPr>
            <w:tcW w:w="5122" w:type="dxa"/>
          </w:tcPr>
          <w:p w14:paraId="3764C441" w14:textId="77777777" w:rsidR="004F0BDA" w:rsidRDefault="00990A6B" w:rsidP="001B0CFF">
            <w:pPr>
              <w:pStyle w:val="Heading1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D1E8F62" wp14:editId="586F8030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6C2FEB91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7-03-0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2FC9CFA6" w14:textId="77777777" w:rsidR="004F0BDA" w:rsidRDefault="00B90543" w:rsidP="00B90543">
                      <w:pPr>
                        <w:pStyle w:val="MeetingInformation"/>
                      </w:pPr>
                      <w:r>
                        <w:t>March 3, 2017</w:t>
                      </w:r>
                    </w:p>
                  </w:tc>
                </w:sdtContent>
              </w:sdt>
            </w:tr>
            <w:tr w:rsidR="004F0BDA" w14:paraId="455E604C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056D18D5" w14:textId="77777777" w:rsidR="004F0BDA" w:rsidRDefault="00B90543" w:rsidP="00B90543">
                  <w:pPr>
                    <w:pStyle w:val="MeetingInformation"/>
                  </w:pPr>
                  <w:r>
                    <w:t>14.30</w:t>
                  </w:r>
                </w:p>
              </w:tc>
            </w:tr>
            <w:tr w:rsidR="004F0BDA" w14:paraId="4E138C0C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50A110EF" w14:textId="77777777" w:rsidR="004F0BDA" w:rsidRDefault="00B90543" w:rsidP="00B90543">
                  <w:pPr>
                    <w:pStyle w:val="MeetingInformation"/>
                  </w:pPr>
                  <w:r>
                    <w:t>W1.76</w:t>
                  </w:r>
                </w:p>
              </w:tc>
            </w:tr>
          </w:tbl>
          <w:p w14:paraId="5EF07F6D" w14:textId="77777777" w:rsidR="004F0BDA" w:rsidRDefault="004F0BDA"/>
        </w:tc>
      </w:tr>
    </w:tbl>
    <w:p w14:paraId="23AA1FF7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9"/>
        <w:gridCol w:w="167"/>
        <w:gridCol w:w="3148"/>
        <w:gridCol w:w="36"/>
        <w:gridCol w:w="1779"/>
        <w:gridCol w:w="3315"/>
      </w:tblGrid>
      <w:tr w:rsidR="00F85DF4" w:rsidRPr="0086110A" w14:paraId="47149A6F" w14:textId="77777777" w:rsidTr="0026136F">
        <w:trPr>
          <w:trHeight w:hRule="exact" w:val="360"/>
        </w:trPr>
        <w:tc>
          <w:tcPr>
            <w:tcW w:w="1946" w:type="dxa"/>
            <w:gridSpan w:val="2"/>
            <w:vAlign w:val="bottom"/>
          </w:tcPr>
          <w:p w14:paraId="50990718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gridSpan w:val="2"/>
            <w:vAlign w:val="bottom"/>
          </w:tcPr>
          <w:p w14:paraId="19B1FEAF" w14:textId="77777777" w:rsidR="00F85DF4" w:rsidRPr="0086110A" w:rsidRDefault="00361A7A" w:rsidP="00A50AD9">
            <w:r>
              <w:t>All</w:t>
            </w:r>
          </w:p>
        </w:tc>
        <w:tc>
          <w:tcPr>
            <w:tcW w:w="1779" w:type="dxa"/>
            <w:vAlign w:val="bottom"/>
          </w:tcPr>
          <w:p w14:paraId="5C8446AE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59986983" w14:textId="77777777" w:rsidR="00F85DF4" w:rsidRPr="0086110A" w:rsidRDefault="00B90543" w:rsidP="00A50AD9">
            <w:r>
              <w:t>PST Meeting</w:t>
            </w:r>
          </w:p>
        </w:tc>
      </w:tr>
      <w:tr w:rsidR="00361A7A" w:rsidRPr="0086110A" w14:paraId="31BB3D9A" w14:textId="77777777" w:rsidTr="0026136F">
        <w:trPr>
          <w:gridAfter w:val="3"/>
          <w:wAfter w:w="5130" w:type="dxa"/>
          <w:trHeight w:hRule="exact" w:val="360"/>
        </w:trPr>
        <w:tc>
          <w:tcPr>
            <w:tcW w:w="1779" w:type="dxa"/>
            <w:vAlign w:val="bottom"/>
          </w:tcPr>
          <w:p w14:paraId="7C7577FA" w14:textId="77777777" w:rsidR="00361A7A" w:rsidRPr="0086110A" w:rsidRDefault="00361A7A" w:rsidP="00B90543">
            <w:pPr>
              <w:pStyle w:val="Heading3"/>
            </w:pPr>
            <w:r w:rsidRPr="0086110A">
              <w:t>Note taker:</w:t>
            </w:r>
            <w:r>
              <w:t xml:space="preserve"> </w:t>
            </w:r>
          </w:p>
        </w:tc>
        <w:tc>
          <w:tcPr>
            <w:tcW w:w="3315" w:type="dxa"/>
            <w:gridSpan w:val="2"/>
            <w:vAlign w:val="bottom"/>
          </w:tcPr>
          <w:p w14:paraId="4188A1FD" w14:textId="77777777" w:rsidR="00361A7A" w:rsidRPr="0086110A" w:rsidRDefault="00361A7A" w:rsidP="00A50AD9">
            <w:r>
              <w:t>Jonathan Balakumar</w:t>
            </w:r>
          </w:p>
        </w:tc>
      </w:tr>
      <w:tr w:rsidR="00F85DF4" w:rsidRPr="0086110A" w14:paraId="3B4356BA" w14:textId="77777777" w:rsidTr="0026136F">
        <w:trPr>
          <w:trHeight w:hRule="exact" w:val="360"/>
        </w:trPr>
        <w:tc>
          <w:tcPr>
            <w:tcW w:w="1946" w:type="dxa"/>
            <w:gridSpan w:val="2"/>
            <w:vAlign w:val="bottom"/>
          </w:tcPr>
          <w:p w14:paraId="77371CDA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gridSpan w:val="2"/>
            <w:vAlign w:val="bottom"/>
          </w:tcPr>
          <w:p w14:paraId="185AC438" w14:textId="77777777" w:rsidR="00F85DF4" w:rsidRPr="0086110A" w:rsidRDefault="006F056D" w:rsidP="00A50AD9">
            <w:r>
              <w:t>Jonathan Balakumar</w:t>
            </w:r>
          </w:p>
        </w:tc>
        <w:tc>
          <w:tcPr>
            <w:tcW w:w="1779" w:type="dxa"/>
            <w:vAlign w:val="bottom"/>
          </w:tcPr>
          <w:p w14:paraId="6D2656E8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72E0F5D1" w14:textId="77777777" w:rsidR="00F85DF4" w:rsidRPr="0086110A" w:rsidRDefault="00F85DF4" w:rsidP="00A50AD9"/>
        </w:tc>
      </w:tr>
    </w:tbl>
    <w:p w14:paraId="2162E488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66D2258D" w14:textId="77777777" w:rsidTr="00B90543">
        <w:trPr>
          <w:trHeight w:hRule="exact" w:val="396"/>
        </w:trPr>
        <w:tc>
          <w:tcPr>
            <w:tcW w:w="1980" w:type="dxa"/>
            <w:vAlign w:val="bottom"/>
          </w:tcPr>
          <w:p w14:paraId="69E5E967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343816DF" w14:textId="77777777" w:rsidR="00F85DF4" w:rsidRPr="0086110A" w:rsidRDefault="00B90543" w:rsidP="00A50AD9">
            <w:r>
              <w:t xml:space="preserve">Jonathan Balakumar, Luke Cattle, Josh Crawford, </w:t>
            </w:r>
            <w:proofErr w:type="spellStart"/>
            <w:r>
              <w:t>Callum</w:t>
            </w:r>
            <w:proofErr w:type="spellEnd"/>
            <w:r>
              <w:t xml:space="preserve"> Newman, Christopher Gunn</w:t>
            </w:r>
          </w:p>
        </w:tc>
      </w:tr>
      <w:tr w:rsidR="00F85DF4" w:rsidRPr="0086110A" w14:paraId="64A25A93" w14:textId="77777777" w:rsidTr="00B90543">
        <w:trPr>
          <w:trHeight w:hRule="exact" w:val="396"/>
        </w:trPr>
        <w:tc>
          <w:tcPr>
            <w:tcW w:w="1980" w:type="dxa"/>
            <w:vAlign w:val="bottom"/>
          </w:tcPr>
          <w:p w14:paraId="26F7896F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016040CB" w14:textId="77777777" w:rsidR="00F85DF4" w:rsidRPr="0086110A" w:rsidRDefault="00B90543" w:rsidP="00A50AD9">
            <w:r>
              <w:t>N/A</w:t>
            </w:r>
          </w:p>
        </w:tc>
      </w:tr>
      <w:tr w:rsidR="00F85DF4" w:rsidRPr="0086110A" w14:paraId="04F4FF5C" w14:textId="77777777" w:rsidTr="00B90543">
        <w:trPr>
          <w:trHeight w:hRule="exact" w:val="315"/>
        </w:trPr>
        <w:tc>
          <w:tcPr>
            <w:tcW w:w="1980" w:type="dxa"/>
            <w:vAlign w:val="bottom"/>
          </w:tcPr>
          <w:p w14:paraId="4379A766" w14:textId="77777777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2D17CBDF" w14:textId="77777777" w:rsidR="00501C1B" w:rsidRPr="0086110A" w:rsidRDefault="00B90543" w:rsidP="00A50AD9">
            <w:r>
              <w:t xml:space="preserve">Laptop for E-Portfolio and presentation structure </w:t>
            </w:r>
          </w:p>
        </w:tc>
      </w:tr>
    </w:tbl>
    <w:p w14:paraId="45F51BA0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14:paraId="1A495F24" w14:textId="77777777" w:rsidTr="00B90543">
        <w:trPr>
          <w:trHeight w:hRule="exact" w:val="288"/>
        </w:trPr>
        <w:tc>
          <w:tcPr>
            <w:tcW w:w="1620" w:type="dxa"/>
            <w:vAlign w:val="bottom"/>
          </w:tcPr>
          <w:p w14:paraId="6731B399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78C3D2B0" w14:textId="77777777" w:rsidR="00C81680" w:rsidRPr="0086110A" w:rsidRDefault="00B90543" w:rsidP="00A50AD9">
            <w:r>
              <w:t>Gateway 3</w:t>
            </w:r>
          </w:p>
        </w:tc>
        <w:tc>
          <w:tcPr>
            <w:tcW w:w="1324" w:type="dxa"/>
            <w:vAlign w:val="bottom"/>
          </w:tcPr>
          <w:p w14:paraId="0B76AF8A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6338EF83" w14:textId="77777777" w:rsidR="00C81680" w:rsidRPr="0086110A" w:rsidRDefault="00B90543" w:rsidP="00A50AD9">
            <w:r>
              <w:t>Luke Cattle</w:t>
            </w:r>
          </w:p>
        </w:tc>
      </w:tr>
    </w:tbl>
    <w:p w14:paraId="0BD3A6CC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51B294DC" w14:textId="77777777" w:rsidR="0026136F" w:rsidRDefault="00361A7A" w:rsidP="00361A7A">
      <w:pPr>
        <w:pStyle w:val="ListParagraph"/>
        <w:numPr>
          <w:ilvl w:val="0"/>
          <w:numId w:val="4"/>
        </w:numPr>
      </w:pPr>
      <w:r>
        <w:t>The structure necessary for GW3 meeting and what is needed to make it successful</w:t>
      </w:r>
    </w:p>
    <w:p w14:paraId="4B0590F7" w14:textId="77777777" w:rsidR="001B0CFF" w:rsidRDefault="001B0CFF" w:rsidP="00A50AD9">
      <w:pPr>
        <w:pStyle w:val="Heading4"/>
      </w:pPr>
      <w:r>
        <w:t>Conclusions:</w:t>
      </w:r>
    </w:p>
    <w:p w14:paraId="2F9733CA" w14:textId="77777777" w:rsidR="00361A7A" w:rsidRDefault="00361A7A" w:rsidP="00361A7A">
      <w:pPr>
        <w:pStyle w:val="ListParagraph"/>
        <w:numPr>
          <w:ilvl w:val="0"/>
          <w:numId w:val="3"/>
        </w:numPr>
      </w:pPr>
      <w:r>
        <w:t xml:space="preserve">Do not spend too much time explaining GW2 </w:t>
      </w:r>
    </w:p>
    <w:p w14:paraId="56AAA0FA" w14:textId="77777777" w:rsidR="0026136F" w:rsidRDefault="00361A7A" w:rsidP="0026136F">
      <w:pPr>
        <w:pStyle w:val="ListParagraph"/>
        <w:numPr>
          <w:ilvl w:val="0"/>
          <w:numId w:val="3"/>
        </w:numPr>
      </w:pPr>
      <w:r>
        <w:t xml:space="preserve">Explain everything we have done to date </w:t>
      </w:r>
      <w:r>
        <w:t>(ignoring what has been said in previous gateway meetings)</w:t>
      </w:r>
    </w:p>
    <w:p w14:paraId="6AEE736E" w14:textId="77777777" w:rsidR="005725F9" w:rsidRDefault="005725F9" w:rsidP="0026136F">
      <w:pPr>
        <w:pStyle w:val="ListParagraph"/>
        <w:numPr>
          <w:ilvl w:val="0"/>
          <w:numId w:val="3"/>
        </w:numPr>
      </w:pPr>
      <w:r>
        <w:t>GW3 will be used as a dry run for the VIVA day</w:t>
      </w:r>
    </w:p>
    <w:p w14:paraId="58CF3048" w14:textId="77777777" w:rsidR="005725F9" w:rsidRDefault="00A85EB5" w:rsidP="00A85EB5">
      <w:pPr>
        <w:pStyle w:val="ListParagraph"/>
        <w:numPr>
          <w:ilvl w:val="0"/>
          <w:numId w:val="3"/>
        </w:numPr>
      </w:pPr>
      <w:r>
        <w:t>Examiner will roughly know the scenario at hand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14:paraId="6CC85946" w14:textId="77777777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C1499" w14:textId="77777777" w:rsidR="001B0CFF" w:rsidRPr="0086110A" w:rsidRDefault="001B0CFF" w:rsidP="00A50AD9">
            <w:pPr>
              <w:pStyle w:val="Heading3"/>
            </w:pPr>
            <w:bookmarkStart w:id="2" w:name="MinuteDiscussion"/>
            <w:bookmarkStart w:id="3" w:name="MinuteActionItems"/>
            <w:bookmarkEnd w:id="2"/>
            <w:bookmarkEnd w:id="3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EEE45" w14:textId="77777777" w:rsidR="001B0CFF" w:rsidRPr="0086110A" w:rsidRDefault="001B0CFF" w:rsidP="00A50AD9">
            <w:pPr>
              <w:pStyle w:val="Heading3"/>
            </w:pPr>
            <w:bookmarkStart w:id="4" w:name="MinutePersonResponsible"/>
            <w:bookmarkEnd w:id="4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7D238" w14:textId="77777777" w:rsidR="001B0CFF" w:rsidRPr="0086110A" w:rsidRDefault="001B0CFF" w:rsidP="00A50AD9">
            <w:pPr>
              <w:pStyle w:val="Heading3"/>
            </w:pPr>
            <w:bookmarkStart w:id="5" w:name="MinuteDeadline"/>
            <w:bookmarkEnd w:id="5"/>
            <w:r w:rsidRPr="0086110A">
              <w:t>Deadline</w:t>
            </w:r>
          </w:p>
        </w:tc>
      </w:tr>
      <w:tr w:rsidR="002F32B7" w:rsidRPr="0086110A" w14:paraId="4543743D" w14:textId="77777777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5D5B4" w14:textId="77777777" w:rsidR="002F32B7" w:rsidRPr="0086110A" w:rsidRDefault="00A85EB5" w:rsidP="0086110A">
            <w:pPr>
              <w:pStyle w:val="ActionItems"/>
            </w:pPr>
            <w:r>
              <w:t>Template shown in meeting is to be used for presentation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448C3" w14:textId="77777777" w:rsidR="002F32B7" w:rsidRPr="0086110A" w:rsidRDefault="0057106A" w:rsidP="00A50AD9">
            <w:r>
              <w:t>All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829AD" w14:textId="77777777" w:rsidR="002F32B7" w:rsidRPr="0086110A" w:rsidRDefault="00CF6332" w:rsidP="00A50AD9">
            <w:r>
              <w:t>24/03/2017</w:t>
            </w:r>
          </w:p>
        </w:tc>
      </w:tr>
    </w:tbl>
    <w:p w14:paraId="47CF304F" w14:textId="77777777"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14:paraId="15625A23" w14:textId="77777777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727D32F8" w14:textId="77777777" w:rsidR="00501C1B" w:rsidRPr="0086110A" w:rsidRDefault="00B6462E" w:rsidP="00A50AD9">
            <w:pPr>
              <w:pStyle w:val="Heading3"/>
            </w:pPr>
            <w:bookmarkStart w:id="6" w:name="MinuteAdditional"/>
            <w:bookmarkEnd w:id="1"/>
            <w:bookmarkEnd w:id="6"/>
            <w:r>
              <w:t>Agenda i</w:t>
            </w:r>
            <w:r w:rsidR="00501C1B"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14:paraId="48193FFE" w14:textId="77777777" w:rsidR="00C81680" w:rsidRPr="0086110A" w:rsidRDefault="00CB7007" w:rsidP="00A50AD9">
            <w:r>
              <w:t>E-Portfolio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14:paraId="0BB8BC55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14:paraId="491DC02D" w14:textId="77777777" w:rsidR="00C81680" w:rsidRPr="0086110A" w:rsidRDefault="00CB7007" w:rsidP="00A50AD9">
            <w:r>
              <w:t>Luke Cattle</w:t>
            </w:r>
          </w:p>
        </w:tc>
      </w:tr>
    </w:tbl>
    <w:p w14:paraId="7928B7BE" w14:textId="77777777" w:rsidR="001B0CFF" w:rsidRDefault="001B0CFF" w:rsidP="00A50AD9">
      <w:pPr>
        <w:pStyle w:val="Heading4"/>
      </w:pPr>
      <w:r>
        <w:t>Discussion:</w:t>
      </w:r>
    </w:p>
    <w:p w14:paraId="2A1DFBB8" w14:textId="77777777" w:rsidR="0026136F" w:rsidRDefault="006F056D" w:rsidP="006F056D">
      <w:pPr>
        <w:pStyle w:val="ListParagraph"/>
        <w:numPr>
          <w:ilvl w:val="0"/>
          <w:numId w:val="5"/>
        </w:numPr>
      </w:pPr>
      <w:r>
        <w:t xml:space="preserve">How much portfolio plays in GW3  </w:t>
      </w:r>
    </w:p>
    <w:p w14:paraId="5B4E99E2" w14:textId="77777777" w:rsidR="006F056D" w:rsidRDefault="006F056D" w:rsidP="006F056D">
      <w:pPr>
        <w:pStyle w:val="ListParagraph"/>
        <w:numPr>
          <w:ilvl w:val="0"/>
          <w:numId w:val="5"/>
        </w:numPr>
      </w:pPr>
      <w:r>
        <w:t>Any additions or editing needed to what we currently have</w:t>
      </w:r>
    </w:p>
    <w:p w14:paraId="71725D59" w14:textId="77777777" w:rsidR="006F056D" w:rsidRPr="0026136F" w:rsidRDefault="006F056D" w:rsidP="006F056D">
      <w:pPr>
        <w:pStyle w:val="ListParagraph"/>
        <w:numPr>
          <w:ilvl w:val="0"/>
          <w:numId w:val="5"/>
        </w:numPr>
      </w:pPr>
      <w:r>
        <w:t>Overall satisfaction with the portfolio</w:t>
      </w:r>
    </w:p>
    <w:p w14:paraId="4B740EE6" w14:textId="77777777" w:rsidR="001B0CFF" w:rsidRDefault="001B0CFF" w:rsidP="00A50AD9">
      <w:pPr>
        <w:pStyle w:val="Heading4"/>
      </w:pPr>
      <w:r>
        <w:t>Conclusions:</w:t>
      </w:r>
    </w:p>
    <w:p w14:paraId="3E6C793A" w14:textId="77777777" w:rsidR="0026136F" w:rsidRDefault="006F056D" w:rsidP="006F056D">
      <w:pPr>
        <w:pStyle w:val="ListParagraph"/>
        <w:numPr>
          <w:ilvl w:val="0"/>
          <w:numId w:val="6"/>
        </w:numPr>
      </w:pPr>
      <w:r>
        <w:t>Portfolio will play a big part in GW3</w:t>
      </w:r>
    </w:p>
    <w:p w14:paraId="62738095" w14:textId="77777777" w:rsidR="006F056D" w:rsidRDefault="006F056D" w:rsidP="006F056D">
      <w:pPr>
        <w:pStyle w:val="ListParagraph"/>
        <w:numPr>
          <w:ilvl w:val="0"/>
          <w:numId w:val="6"/>
        </w:numPr>
      </w:pPr>
      <w:r>
        <w:t>Need explanation of how to get status updates</w:t>
      </w:r>
    </w:p>
    <w:p w14:paraId="0418BE28" w14:textId="77777777" w:rsidR="006F056D" w:rsidRDefault="006F056D" w:rsidP="006F056D">
      <w:pPr>
        <w:pStyle w:val="ListParagraph"/>
        <w:numPr>
          <w:ilvl w:val="0"/>
          <w:numId w:val="6"/>
        </w:numPr>
      </w:pPr>
      <w:r>
        <w:t xml:space="preserve">Use of the term ‘voice synthesis’ instead of ‘voice </w:t>
      </w:r>
      <w:r w:rsidR="0073644F">
        <w:t>recognition’</w:t>
      </w:r>
    </w:p>
    <w:p w14:paraId="4443B8D5" w14:textId="77777777" w:rsidR="006F056D" w:rsidRDefault="006F056D" w:rsidP="006F056D">
      <w:pPr>
        <w:pStyle w:val="ListParagraph"/>
        <w:numPr>
          <w:ilvl w:val="0"/>
          <w:numId w:val="6"/>
        </w:numPr>
      </w:pPr>
      <w:r>
        <w:t>Need more explanation for some of the diagrams (Capabilities map)</w:t>
      </w:r>
    </w:p>
    <w:p w14:paraId="751694F9" w14:textId="77777777" w:rsidR="006F056D" w:rsidRDefault="006F056D" w:rsidP="006F056D">
      <w:pPr>
        <w:pStyle w:val="ListParagraph"/>
        <w:numPr>
          <w:ilvl w:val="0"/>
          <w:numId w:val="6"/>
        </w:numPr>
      </w:pPr>
      <w:r>
        <w:t>Keep pictures of group uniform (I.e. same background</w:t>
      </w:r>
      <w:r w:rsidR="0073644F">
        <w:t>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14:paraId="7AF286C5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7E5E0D3D" w14:textId="77777777"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14:paraId="792ED5DE" w14:textId="77777777"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14:paraId="14CF9778" w14:textId="77777777"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14:paraId="4A0C14F0" w14:textId="77777777" w:rsidTr="007E4140">
        <w:trPr>
          <w:trHeight w:hRule="exact" w:val="378"/>
        </w:trPr>
        <w:tc>
          <w:tcPr>
            <w:tcW w:w="6647" w:type="dxa"/>
            <w:vAlign w:val="bottom"/>
          </w:tcPr>
          <w:p w14:paraId="45292BE7" w14:textId="77777777" w:rsidR="002F32B7" w:rsidRPr="0086110A" w:rsidRDefault="0073644F" w:rsidP="0086110A">
            <w:pPr>
              <w:pStyle w:val="ActionItems"/>
            </w:pPr>
            <w:r>
              <w:t>Explain the use of a GUI and the ‘voice synthesis’ for status updates</w:t>
            </w:r>
          </w:p>
        </w:tc>
        <w:tc>
          <w:tcPr>
            <w:tcW w:w="2367" w:type="dxa"/>
            <w:vAlign w:val="bottom"/>
          </w:tcPr>
          <w:p w14:paraId="57860BF7" w14:textId="77777777" w:rsidR="002F32B7" w:rsidRPr="0086110A" w:rsidRDefault="0073644F" w:rsidP="00A50AD9">
            <w:r>
              <w:t>Luke Cattle</w:t>
            </w:r>
          </w:p>
        </w:tc>
        <w:tc>
          <w:tcPr>
            <w:tcW w:w="1210" w:type="dxa"/>
            <w:vAlign w:val="bottom"/>
          </w:tcPr>
          <w:p w14:paraId="4C85F4C5" w14:textId="77777777" w:rsidR="002F32B7" w:rsidRPr="0086110A" w:rsidRDefault="007E4140" w:rsidP="00A50AD9">
            <w:r>
              <w:t>16</w:t>
            </w:r>
            <w:r w:rsidR="0073644F">
              <w:t>/03/2017</w:t>
            </w:r>
          </w:p>
        </w:tc>
      </w:tr>
      <w:tr w:rsidR="002F32B7" w:rsidRPr="0086110A" w14:paraId="5986CAF3" w14:textId="77777777" w:rsidTr="0026136F">
        <w:trPr>
          <w:trHeight w:hRule="exact" w:val="360"/>
        </w:trPr>
        <w:tc>
          <w:tcPr>
            <w:tcW w:w="6647" w:type="dxa"/>
            <w:vAlign w:val="bottom"/>
          </w:tcPr>
          <w:p w14:paraId="4C8C2031" w14:textId="77777777" w:rsidR="002F32B7" w:rsidRPr="0086110A" w:rsidRDefault="00F5435E" w:rsidP="00F5435E">
            <w:pPr>
              <w:pStyle w:val="ActionItems"/>
            </w:pPr>
            <w:r>
              <w:t>Duplicate videos for</w:t>
            </w:r>
            <w:r w:rsidR="0073644F">
              <w:t xml:space="preserve"> a video gallery</w:t>
            </w:r>
            <w:r w:rsidR="007E4140">
              <w:t xml:space="preserve"> in the e-portfolio</w:t>
            </w:r>
          </w:p>
        </w:tc>
        <w:tc>
          <w:tcPr>
            <w:tcW w:w="2367" w:type="dxa"/>
            <w:vAlign w:val="bottom"/>
          </w:tcPr>
          <w:p w14:paraId="36BBCBF2" w14:textId="77777777" w:rsidR="002F32B7" w:rsidRPr="0086110A" w:rsidRDefault="007E4140" w:rsidP="00A50AD9">
            <w:r>
              <w:t>Luke Cattle</w:t>
            </w:r>
          </w:p>
        </w:tc>
        <w:tc>
          <w:tcPr>
            <w:tcW w:w="1210" w:type="dxa"/>
            <w:vAlign w:val="bottom"/>
          </w:tcPr>
          <w:p w14:paraId="5D8BDC14" w14:textId="77777777" w:rsidR="002F32B7" w:rsidRPr="0086110A" w:rsidRDefault="007E4140" w:rsidP="00A50AD9">
            <w:r>
              <w:t>16/03/2017</w:t>
            </w:r>
          </w:p>
        </w:tc>
      </w:tr>
      <w:tr w:rsidR="003D3A5F" w:rsidRPr="0086110A" w14:paraId="557BC3EE" w14:textId="77777777" w:rsidTr="00F5435E">
        <w:trPr>
          <w:trHeight w:hRule="exact" w:val="270"/>
        </w:trPr>
        <w:tc>
          <w:tcPr>
            <w:tcW w:w="6647" w:type="dxa"/>
            <w:vAlign w:val="bottom"/>
          </w:tcPr>
          <w:p w14:paraId="2324A465" w14:textId="77777777" w:rsidR="003D3A5F" w:rsidRDefault="002022E4" w:rsidP="0086110A">
            <w:pPr>
              <w:pStyle w:val="ActionItems"/>
            </w:pPr>
            <w:r>
              <w:t>Add key to the capabilities map to show progress and/or subsystems</w:t>
            </w:r>
          </w:p>
          <w:p w14:paraId="4FC3818B" w14:textId="77777777" w:rsidR="002022E4" w:rsidRPr="0086110A" w:rsidRDefault="002022E4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14:paraId="1A4D9CF2" w14:textId="77777777" w:rsidR="003D3A5F" w:rsidRPr="0086110A" w:rsidRDefault="002022E4" w:rsidP="00A50AD9">
            <w:r>
              <w:t>Josh Crawford</w:t>
            </w:r>
          </w:p>
        </w:tc>
        <w:tc>
          <w:tcPr>
            <w:tcW w:w="1210" w:type="dxa"/>
            <w:vAlign w:val="bottom"/>
          </w:tcPr>
          <w:p w14:paraId="2E8AB586" w14:textId="77777777" w:rsidR="003D3A5F" w:rsidRDefault="002022E4" w:rsidP="00A50AD9">
            <w:r>
              <w:t>16/03/2017</w:t>
            </w:r>
          </w:p>
          <w:p w14:paraId="1A62A5B5" w14:textId="77777777" w:rsidR="002022E4" w:rsidRPr="0086110A" w:rsidRDefault="002022E4" w:rsidP="00A50AD9"/>
        </w:tc>
      </w:tr>
    </w:tbl>
    <w:p w14:paraId="08185DA0" w14:textId="77777777" w:rsidR="001B0CFF" w:rsidRDefault="001B0CFF" w:rsidP="0057106A">
      <w:pPr>
        <w:ind w:left="36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437"/>
        <w:gridCol w:w="2197"/>
      </w:tblGrid>
      <w:tr w:rsidR="003D3A5F" w:rsidRPr="0086110A" w14:paraId="1EAD2164" w14:textId="77777777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29CC86A3" w14:textId="77777777" w:rsidR="003D3A5F" w:rsidRPr="0086110A" w:rsidRDefault="00B6462E" w:rsidP="00A50AD9">
            <w:pPr>
              <w:pStyle w:val="Heading3"/>
            </w:pPr>
            <w:r>
              <w:lastRenderedPageBreak/>
              <w:t>Agenda i</w:t>
            </w:r>
            <w:r w:rsidR="003D3A5F" w:rsidRPr="0086110A">
              <w:t xml:space="preserve">tem: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14:paraId="2655E7F1" w14:textId="77777777" w:rsidR="003D3A5F" w:rsidRPr="0086110A" w:rsidRDefault="00CB7007" w:rsidP="00A50AD9">
            <w:r>
              <w:t>Autonomy Levels</w:t>
            </w:r>
          </w:p>
        </w:tc>
        <w:tc>
          <w:tcPr>
            <w:tcW w:w="1437" w:type="dxa"/>
            <w:tcBorders>
              <w:top w:val="single" w:sz="4" w:space="0" w:color="auto"/>
            </w:tcBorders>
            <w:vAlign w:val="bottom"/>
          </w:tcPr>
          <w:p w14:paraId="48AFE264" w14:textId="77777777"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14:paraId="1E8CE801" w14:textId="77777777" w:rsidR="003D3A5F" w:rsidRPr="0086110A" w:rsidRDefault="00CB7007" w:rsidP="00A50AD9">
            <w:r>
              <w:t>Luke Cattle</w:t>
            </w:r>
          </w:p>
        </w:tc>
      </w:tr>
    </w:tbl>
    <w:p w14:paraId="72E6C78D" w14:textId="77777777" w:rsidR="001B0CFF" w:rsidRDefault="001B0CFF" w:rsidP="00A50AD9">
      <w:pPr>
        <w:pStyle w:val="Heading4"/>
      </w:pPr>
      <w:r>
        <w:t>Discussion:</w:t>
      </w:r>
    </w:p>
    <w:p w14:paraId="1A825E57" w14:textId="77777777" w:rsidR="0026136F" w:rsidRDefault="0057106A" w:rsidP="0057106A">
      <w:pPr>
        <w:pStyle w:val="ListParagraph"/>
        <w:numPr>
          <w:ilvl w:val="0"/>
          <w:numId w:val="8"/>
        </w:numPr>
      </w:pPr>
      <w:r>
        <w:t>What are the PSTs looking for when talking about autonomy levels?</w:t>
      </w:r>
    </w:p>
    <w:p w14:paraId="1669FBA9" w14:textId="77777777" w:rsidR="001B0CFF" w:rsidRDefault="001B0CFF" w:rsidP="00A50AD9">
      <w:pPr>
        <w:pStyle w:val="Heading4"/>
      </w:pPr>
      <w:r>
        <w:t>Conclusions:</w:t>
      </w:r>
    </w:p>
    <w:p w14:paraId="7AE843E1" w14:textId="77777777" w:rsidR="0026136F" w:rsidRDefault="0057106A" w:rsidP="0057106A">
      <w:pPr>
        <w:pStyle w:val="ListParagraph"/>
        <w:numPr>
          <w:ilvl w:val="0"/>
          <w:numId w:val="8"/>
        </w:numPr>
      </w:pPr>
      <w:r>
        <w:t>Give a final level that we are aiming for in the system and subsystems</w:t>
      </w:r>
    </w:p>
    <w:p w14:paraId="3B810580" w14:textId="77777777" w:rsidR="0057106A" w:rsidRDefault="001E14B2" w:rsidP="0057106A">
      <w:pPr>
        <w:pStyle w:val="ListParagraph"/>
        <w:numPr>
          <w:ilvl w:val="0"/>
          <w:numId w:val="8"/>
        </w:numPr>
      </w:pPr>
      <w:r>
        <w:t>Consider the current level we are at and what we must do to get to the level we aim to get to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14:paraId="5076C829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CD597" w14:textId="77777777"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AF6BE" w14:textId="77777777"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8BEA6" w14:textId="77777777"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14:paraId="6CF01463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9AF46" w14:textId="77777777" w:rsidR="003D3A5F" w:rsidRPr="0086110A" w:rsidRDefault="0057106A" w:rsidP="0086110A">
            <w:pPr>
              <w:pStyle w:val="ActionItems"/>
            </w:pPr>
            <w:r>
              <w:t>Reference Autonomy table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5FD39" w14:textId="77777777" w:rsidR="003D3A5F" w:rsidRPr="0086110A" w:rsidRDefault="0057106A" w:rsidP="00A50AD9">
            <w:r>
              <w:t>Luke Cattle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06A05" w14:textId="77777777" w:rsidR="003D3A5F" w:rsidRPr="0086110A" w:rsidRDefault="0057106A" w:rsidP="00A50AD9">
            <w:r>
              <w:t>16/03/2017</w:t>
            </w:r>
          </w:p>
        </w:tc>
      </w:tr>
      <w:tr w:rsidR="003D3A5F" w:rsidRPr="0086110A" w14:paraId="1FD049F4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AFA3F" w14:textId="77777777" w:rsidR="003D3A5F" w:rsidRPr="0086110A" w:rsidRDefault="0057106A" w:rsidP="0086110A">
            <w:pPr>
              <w:pStyle w:val="ActionItems"/>
            </w:pPr>
            <w:r>
              <w:t xml:space="preserve">Give each individual capability its own autonomy level 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F2C76" w14:textId="77777777" w:rsidR="003D3A5F" w:rsidRPr="0086110A" w:rsidRDefault="0057106A" w:rsidP="00A50AD9">
            <w:r>
              <w:t>Jonathan Balakumar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98215" w14:textId="77777777" w:rsidR="003D3A5F" w:rsidRPr="0086110A" w:rsidRDefault="0057106A" w:rsidP="00A50AD9">
            <w:r>
              <w:t>16/03/2017</w:t>
            </w:r>
          </w:p>
        </w:tc>
      </w:tr>
      <w:tr w:rsidR="003D3A5F" w:rsidRPr="0086110A" w14:paraId="40F7E70C" w14:textId="77777777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1E5E4" w14:textId="77777777" w:rsidR="003D3A5F" w:rsidRPr="0086110A" w:rsidRDefault="0057106A" w:rsidP="0086110A">
            <w:pPr>
              <w:pStyle w:val="ActionItems"/>
            </w:pPr>
            <w:r>
              <w:t>Give an overall autonomy level considering all subsystems/capabilities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D23EA" w14:textId="77777777" w:rsidR="003D3A5F" w:rsidRPr="0086110A" w:rsidRDefault="0057106A" w:rsidP="00A50AD9">
            <w:r>
              <w:t>All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77171" w14:textId="77777777" w:rsidR="003D3A5F" w:rsidRPr="0086110A" w:rsidRDefault="0057106A" w:rsidP="00A50AD9">
            <w:r>
              <w:t>16/03/2017</w:t>
            </w:r>
          </w:p>
        </w:tc>
      </w:tr>
    </w:tbl>
    <w:p w14:paraId="01679FE3" w14:textId="77777777"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26136F" w:rsidRPr="0086110A" w14:paraId="0F762BF0" w14:textId="77777777" w:rsidTr="00CB7007">
        <w:trPr>
          <w:trHeight w:hRule="exact" w:val="325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7F6D89D9" w14:textId="77777777"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14:paraId="284E477D" w14:textId="77777777" w:rsidR="0026136F" w:rsidRPr="0086110A" w:rsidRDefault="00CB7007" w:rsidP="00C6353B">
            <w:r>
              <w:t>Portfolio Walk Through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14:paraId="5E195CF3" w14:textId="77777777" w:rsidR="0026136F" w:rsidRPr="0086110A" w:rsidRDefault="0026136F" w:rsidP="00C6353B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14:paraId="0E0FCE9E" w14:textId="77777777" w:rsidR="0026136F" w:rsidRPr="0086110A" w:rsidRDefault="00CB7007" w:rsidP="00C6353B">
            <w:r>
              <w:t xml:space="preserve">Luke </w:t>
            </w:r>
            <w:proofErr w:type="spellStart"/>
            <w:r>
              <w:t>Catttle</w:t>
            </w:r>
            <w:proofErr w:type="spellEnd"/>
          </w:p>
        </w:tc>
      </w:tr>
    </w:tbl>
    <w:p w14:paraId="438053EE" w14:textId="77777777" w:rsidR="0026136F" w:rsidRDefault="0026136F" w:rsidP="0026136F">
      <w:pPr>
        <w:pStyle w:val="Heading4"/>
      </w:pPr>
      <w:r>
        <w:t>Discussion:</w:t>
      </w:r>
    </w:p>
    <w:p w14:paraId="2D209EB7" w14:textId="0EBF4C0E" w:rsidR="0026136F" w:rsidRDefault="00FB1A1A" w:rsidP="004A0D4B">
      <w:pPr>
        <w:pStyle w:val="ListParagraph"/>
        <w:numPr>
          <w:ilvl w:val="0"/>
          <w:numId w:val="9"/>
        </w:numPr>
      </w:pPr>
      <w:r>
        <w:t>What should be included in the portfolio walk through video</w:t>
      </w:r>
    </w:p>
    <w:p w14:paraId="5775905F" w14:textId="77777777" w:rsidR="0026136F" w:rsidRDefault="0026136F" w:rsidP="0026136F">
      <w:pPr>
        <w:pStyle w:val="Heading4"/>
      </w:pPr>
      <w:r>
        <w:t>Conclusions:</w:t>
      </w:r>
    </w:p>
    <w:p w14:paraId="543067B3" w14:textId="25072A8E" w:rsidR="0026136F" w:rsidRDefault="009C7603" w:rsidP="00FB1A1A">
      <w:pPr>
        <w:pStyle w:val="ListParagraph"/>
        <w:numPr>
          <w:ilvl w:val="0"/>
          <w:numId w:val="9"/>
        </w:numPr>
      </w:pPr>
      <w:r>
        <w:t>Show the specific order to view the portfolio</w:t>
      </w:r>
    </w:p>
    <w:p w14:paraId="26D3C3B1" w14:textId="0CE4890E" w:rsidR="009C7603" w:rsidRDefault="009C7603" w:rsidP="00FB1A1A">
      <w:pPr>
        <w:pStyle w:val="ListParagraph"/>
        <w:numPr>
          <w:ilvl w:val="0"/>
          <w:numId w:val="9"/>
        </w:numPr>
      </w:pPr>
      <w:r>
        <w:t>Point out areas that you are most excited about</w:t>
      </w:r>
    </w:p>
    <w:p w14:paraId="1EF8477B" w14:textId="2AFCCD3D" w:rsidR="009C7603" w:rsidRDefault="009C7603" w:rsidP="00FB1A1A">
      <w:pPr>
        <w:pStyle w:val="ListParagraph"/>
        <w:numPr>
          <w:ilvl w:val="0"/>
          <w:numId w:val="9"/>
        </w:numPr>
      </w:pPr>
      <w:r>
        <w:t>Add in sample videos of the best aspect you want to point out</w:t>
      </w:r>
    </w:p>
    <w:p w14:paraId="366A90D0" w14:textId="58A80407" w:rsidR="009C7603" w:rsidRDefault="009C7603" w:rsidP="00FB1A1A">
      <w:pPr>
        <w:pStyle w:val="ListParagraph"/>
        <w:numPr>
          <w:ilvl w:val="0"/>
          <w:numId w:val="9"/>
        </w:numPr>
      </w:pPr>
      <w:r>
        <w:t>Explain the navigation of the portfolio (i.e. reversible links)</w:t>
      </w:r>
    </w:p>
    <w:p w14:paraId="31425447" w14:textId="2C0334D7" w:rsidR="009C7603" w:rsidRDefault="009C7603" w:rsidP="00FB1A1A">
      <w:pPr>
        <w:pStyle w:val="ListParagraph"/>
        <w:numPr>
          <w:ilvl w:val="0"/>
          <w:numId w:val="9"/>
        </w:numPr>
      </w:pPr>
      <w:r>
        <w:t xml:space="preserve">Show how to get back to previous screen </w:t>
      </w:r>
      <w:r w:rsidR="00501D2E">
        <w:t>and home screen</w:t>
      </w:r>
    </w:p>
    <w:p w14:paraId="2E28DADC" w14:textId="77777777" w:rsidR="0026136F" w:rsidRDefault="0026136F" w:rsidP="0026136F">
      <w:bookmarkStart w:id="7" w:name="_GoBack"/>
      <w:bookmarkEnd w:id="7"/>
    </w:p>
    <w:p w14:paraId="7060FDD7" w14:textId="77777777" w:rsidR="00A50AD9" w:rsidRDefault="00A50AD9" w:rsidP="00A50AD9">
      <w:pPr>
        <w:pStyle w:val="Heading2"/>
      </w:pPr>
      <w:r w:rsidRPr="0086110A">
        <w:t>Other Information</w:t>
      </w:r>
    </w:p>
    <w:p w14:paraId="53F70BBA" w14:textId="77777777" w:rsidR="00A50AD9" w:rsidRDefault="00A50AD9" w:rsidP="00A50AD9">
      <w:pPr>
        <w:pStyle w:val="Heading4"/>
      </w:pPr>
      <w:r>
        <w:t>Observers:</w:t>
      </w:r>
    </w:p>
    <w:p w14:paraId="4789CAB1" w14:textId="77777777" w:rsidR="0026136F" w:rsidRDefault="00CB7007" w:rsidP="0026136F">
      <w:r>
        <w:t xml:space="preserve">Dr. Laura </w:t>
      </w:r>
      <w:proofErr w:type="spellStart"/>
      <w:r>
        <w:t>Justham</w:t>
      </w:r>
      <w:proofErr w:type="spellEnd"/>
      <w:r>
        <w:t xml:space="preserve">, Dr. Paul </w:t>
      </w:r>
      <w:proofErr w:type="spellStart"/>
      <w:r>
        <w:t>Lepper</w:t>
      </w:r>
      <w:proofErr w:type="spellEnd"/>
      <w:r>
        <w:t>, Dr. Simon Pomeroy</w:t>
      </w:r>
    </w:p>
    <w:p w14:paraId="0C31C644" w14:textId="77777777" w:rsidR="00A50AD9" w:rsidRDefault="00A50AD9" w:rsidP="00A50AD9">
      <w:pPr>
        <w:pStyle w:val="Heading4"/>
      </w:pPr>
      <w:r>
        <w:t>Resources:</w:t>
      </w:r>
    </w:p>
    <w:p w14:paraId="6C8FC9A2" w14:textId="77777777" w:rsidR="0026136F" w:rsidRDefault="006F056D" w:rsidP="0026136F">
      <w:r>
        <w:t>N/A</w:t>
      </w:r>
    </w:p>
    <w:p w14:paraId="63374F20" w14:textId="77777777" w:rsidR="00A50AD9" w:rsidRDefault="00A50AD9" w:rsidP="0026136F">
      <w:pPr>
        <w:pStyle w:val="Heading4"/>
      </w:pPr>
      <w:r>
        <w:t>Special notes:</w:t>
      </w:r>
    </w:p>
    <w:p w14:paraId="5BE36174" w14:textId="77777777" w:rsidR="0026136F" w:rsidRDefault="006F056D" w:rsidP="0026136F">
      <w:r>
        <w:t>N/A</w:t>
      </w:r>
    </w:p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5044"/>
    <w:multiLevelType w:val="hybridMultilevel"/>
    <w:tmpl w:val="18AE3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1B43"/>
    <w:multiLevelType w:val="hybridMultilevel"/>
    <w:tmpl w:val="067C2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46EFB"/>
    <w:multiLevelType w:val="hybridMultilevel"/>
    <w:tmpl w:val="9FE2126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25692"/>
    <w:multiLevelType w:val="hybridMultilevel"/>
    <w:tmpl w:val="C0368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05740"/>
    <w:multiLevelType w:val="hybridMultilevel"/>
    <w:tmpl w:val="0046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D1C2D"/>
    <w:multiLevelType w:val="hybridMultilevel"/>
    <w:tmpl w:val="56CC4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206FB"/>
    <w:multiLevelType w:val="hybridMultilevel"/>
    <w:tmpl w:val="7890A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B"/>
    <w:rsid w:val="00140DAE"/>
    <w:rsid w:val="001B0CFF"/>
    <w:rsid w:val="001E14B2"/>
    <w:rsid w:val="002022E4"/>
    <w:rsid w:val="002606F7"/>
    <w:rsid w:val="0026136F"/>
    <w:rsid w:val="002F32B7"/>
    <w:rsid w:val="002F36BE"/>
    <w:rsid w:val="003010D4"/>
    <w:rsid w:val="00361A7A"/>
    <w:rsid w:val="00366398"/>
    <w:rsid w:val="003D3A5F"/>
    <w:rsid w:val="004A0D4B"/>
    <w:rsid w:val="004F0BDA"/>
    <w:rsid w:val="00501C1B"/>
    <w:rsid w:val="00501D2E"/>
    <w:rsid w:val="0057106A"/>
    <w:rsid w:val="005725F9"/>
    <w:rsid w:val="006A6EB8"/>
    <w:rsid w:val="006F056D"/>
    <w:rsid w:val="0073644F"/>
    <w:rsid w:val="007D5836"/>
    <w:rsid w:val="007E4140"/>
    <w:rsid w:val="008320AD"/>
    <w:rsid w:val="0086110A"/>
    <w:rsid w:val="00862309"/>
    <w:rsid w:val="0092128D"/>
    <w:rsid w:val="00990A6B"/>
    <w:rsid w:val="009C7603"/>
    <w:rsid w:val="009E1CE7"/>
    <w:rsid w:val="00A43DA2"/>
    <w:rsid w:val="00A50AD9"/>
    <w:rsid w:val="00A85296"/>
    <w:rsid w:val="00A85EB5"/>
    <w:rsid w:val="00A85EF8"/>
    <w:rsid w:val="00A9572A"/>
    <w:rsid w:val="00AD46B5"/>
    <w:rsid w:val="00B535DD"/>
    <w:rsid w:val="00B6462E"/>
    <w:rsid w:val="00B90543"/>
    <w:rsid w:val="00C27E55"/>
    <w:rsid w:val="00C319DF"/>
    <w:rsid w:val="00C71700"/>
    <w:rsid w:val="00C81680"/>
    <w:rsid w:val="00CB7007"/>
    <w:rsid w:val="00CE6944"/>
    <w:rsid w:val="00CF6332"/>
    <w:rsid w:val="00E47FF4"/>
    <w:rsid w:val="00E77B89"/>
    <w:rsid w:val="00EA4077"/>
    <w:rsid w:val="00F20E24"/>
    <w:rsid w:val="00F33C0B"/>
    <w:rsid w:val="00F51B90"/>
    <w:rsid w:val="00F5435E"/>
    <w:rsid w:val="00F75FD9"/>
    <w:rsid w:val="00F85DF4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5E0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701727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17451E"/>
    <w:rsid w:val="00701727"/>
    <w:rsid w:val="009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C:\Users\eljc\AppData\Roaming\Microsoft\Templates\mtgminutes2(2).dotx</Template>
  <TotalTime>46</TotalTime>
  <Pages>2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(s) Jonathan Balakumar</cp:lastModifiedBy>
  <cp:revision>3</cp:revision>
  <cp:lastPrinted>2002-06-24T16:49:00Z</cp:lastPrinted>
  <dcterms:created xsi:type="dcterms:W3CDTF">2017-01-19T12:16:00Z</dcterms:created>
  <dcterms:modified xsi:type="dcterms:W3CDTF">2017-03-03T18:12:00Z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