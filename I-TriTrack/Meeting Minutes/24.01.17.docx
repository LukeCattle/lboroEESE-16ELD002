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4F0BDA" w:rsidTr="00A50AD9">
        <w:tc>
          <w:tcPr>
            <w:tcW w:w="5122" w:type="dxa"/>
          </w:tcPr>
          <w:p w:rsidR="004F0BDA" w:rsidRDefault="00990A6B" w:rsidP="001B0CFF">
            <w:pPr>
              <w:pStyle w:val="Heading1"/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9264" behindDoc="1" locked="0" layoutInCell="1" allowOverlap="1" wp14:anchorId="3EC54DCD" wp14:editId="32468E9C">
                  <wp:simplePos x="0" y="0"/>
                  <wp:positionH relativeFrom="column">
                    <wp:posOffset>1366520</wp:posOffset>
                  </wp:positionH>
                  <wp:positionV relativeFrom="paragraph">
                    <wp:posOffset>0</wp:posOffset>
                  </wp:positionV>
                  <wp:extent cx="1057275" cy="744855"/>
                  <wp:effectExtent l="0" t="0" r="0" b="0"/>
                  <wp:wrapTight wrapText="bothSides">
                    <wp:wrapPolygon edited="0">
                      <wp:start x="0" y="0"/>
                      <wp:lineTo x="0" y="20992"/>
                      <wp:lineTo x="21405" y="20992"/>
                      <wp:lineTo x="21405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arus logo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060" t="16848" r="24364" b="26087"/>
                          <a:stretch/>
                        </pic:blipFill>
                        <pic:spPr bwMode="auto">
                          <a:xfrm>
                            <a:off x="0" y="0"/>
                            <a:ext cx="1057275" cy="744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Project ICARUS 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4F0BDA" w:rsidTr="004F0BDA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807176084"/>
                  <w:placeholder>
                    <w:docPart w:val="B36B657035B94C5381DCE5B2AF43DBE3"/>
                  </w:placeholder>
                  <w:date w:fullDate="2016-01-24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:rsidR="004F0BDA" w:rsidRDefault="002E58BC" w:rsidP="004F0BDA">
                      <w:pPr>
                        <w:pStyle w:val="MeetingInformation"/>
                      </w:pPr>
                      <w:r>
                        <w:t>January 24, 2016</w:t>
                      </w:r>
                    </w:p>
                  </w:tc>
                </w:sdtContent>
              </w:sdt>
            </w:tr>
            <w:tr w:rsidR="004F0BDA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:rsidR="004F0BDA" w:rsidRDefault="002E58BC" w:rsidP="004F0BDA">
                  <w:pPr>
                    <w:pStyle w:val="MeetingInformation"/>
                  </w:pPr>
                  <w:r>
                    <w:t>10:30a</w:t>
                  </w:r>
                  <w:r w:rsidR="002529ED">
                    <w:t>m</w:t>
                  </w:r>
                </w:p>
              </w:tc>
            </w:tr>
            <w:tr w:rsidR="004F0BDA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:rsidR="004F0BDA" w:rsidRDefault="002529ED" w:rsidP="004F0BDA">
                  <w:pPr>
                    <w:pStyle w:val="MeetingInformation"/>
                  </w:pPr>
                  <w:r>
                    <w:t>W.1.72</w:t>
                  </w:r>
                </w:p>
              </w:tc>
            </w:tr>
          </w:tbl>
          <w:p w:rsidR="004F0BDA" w:rsidRDefault="004F0BDA"/>
        </w:tc>
      </w:tr>
    </w:tbl>
    <w:p w:rsidR="004F0BDA" w:rsidRDefault="004F0BD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6"/>
        <w:gridCol w:w="3184"/>
        <w:gridCol w:w="1779"/>
        <w:gridCol w:w="3315"/>
      </w:tblGrid>
      <w:tr w:rsidR="00F85DF4" w:rsidRPr="0086110A" w:rsidTr="0026136F">
        <w:trPr>
          <w:trHeight w:hRule="exact" w:val="360"/>
        </w:trPr>
        <w:tc>
          <w:tcPr>
            <w:tcW w:w="1946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Meeting called by:</w:t>
            </w:r>
          </w:p>
        </w:tc>
        <w:tc>
          <w:tcPr>
            <w:tcW w:w="3184" w:type="dxa"/>
            <w:vAlign w:val="bottom"/>
          </w:tcPr>
          <w:p w:rsidR="00F85DF4" w:rsidRPr="0086110A" w:rsidRDefault="002529ED" w:rsidP="00A50AD9">
            <w:r>
              <w:t>Group</w:t>
            </w:r>
          </w:p>
        </w:tc>
        <w:tc>
          <w:tcPr>
            <w:tcW w:w="1779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Type of meeting:</w:t>
            </w:r>
          </w:p>
        </w:tc>
        <w:tc>
          <w:tcPr>
            <w:tcW w:w="3315" w:type="dxa"/>
            <w:vAlign w:val="bottom"/>
          </w:tcPr>
          <w:p w:rsidR="00F85DF4" w:rsidRPr="0086110A" w:rsidRDefault="002529ED" w:rsidP="00A50AD9">
            <w:r>
              <w:t>Team Meeting</w:t>
            </w:r>
          </w:p>
        </w:tc>
      </w:tr>
      <w:tr w:rsidR="00F85DF4" w:rsidRPr="0086110A" w:rsidTr="0026136F">
        <w:trPr>
          <w:trHeight w:hRule="exact" w:val="360"/>
        </w:trPr>
        <w:tc>
          <w:tcPr>
            <w:tcW w:w="1946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Facilitator:</w:t>
            </w:r>
          </w:p>
        </w:tc>
        <w:tc>
          <w:tcPr>
            <w:tcW w:w="3184" w:type="dxa"/>
            <w:vAlign w:val="bottom"/>
          </w:tcPr>
          <w:p w:rsidR="00F85DF4" w:rsidRPr="0086110A" w:rsidRDefault="002529ED" w:rsidP="00A50AD9">
            <w:r>
              <w:t>Group</w:t>
            </w:r>
          </w:p>
        </w:tc>
        <w:tc>
          <w:tcPr>
            <w:tcW w:w="1779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Note taker:</w:t>
            </w:r>
          </w:p>
        </w:tc>
        <w:tc>
          <w:tcPr>
            <w:tcW w:w="3315" w:type="dxa"/>
            <w:vAlign w:val="bottom"/>
          </w:tcPr>
          <w:p w:rsidR="00F85DF4" w:rsidRPr="0086110A" w:rsidRDefault="002529ED" w:rsidP="00A50AD9">
            <w:r>
              <w:t>Luke Cattle</w:t>
            </w:r>
          </w:p>
        </w:tc>
      </w:tr>
      <w:tr w:rsidR="00F85DF4" w:rsidRPr="0086110A" w:rsidTr="0026136F">
        <w:trPr>
          <w:trHeight w:hRule="exact" w:val="360"/>
        </w:trPr>
        <w:tc>
          <w:tcPr>
            <w:tcW w:w="1946" w:type="dxa"/>
            <w:vAlign w:val="bottom"/>
          </w:tcPr>
          <w:p w:rsidR="00F85DF4" w:rsidRPr="0086110A" w:rsidRDefault="00F85DF4" w:rsidP="00A50AD9">
            <w:pPr>
              <w:pStyle w:val="Heading3"/>
            </w:pPr>
            <w:r w:rsidRPr="0086110A">
              <w:t>Timekeeper:</w:t>
            </w:r>
          </w:p>
        </w:tc>
        <w:tc>
          <w:tcPr>
            <w:tcW w:w="3184" w:type="dxa"/>
            <w:vAlign w:val="bottom"/>
          </w:tcPr>
          <w:p w:rsidR="00F85DF4" w:rsidRPr="0086110A" w:rsidRDefault="002529ED" w:rsidP="00A50AD9">
            <w:r>
              <w:t>N/A</w:t>
            </w:r>
          </w:p>
        </w:tc>
        <w:tc>
          <w:tcPr>
            <w:tcW w:w="1779" w:type="dxa"/>
            <w:vAlign w:val="bottom"/>
          </w:tcPr>
          <w:p w:rsidR="00F85DF4" w:rsidRPr="0086110A" w:rsidRDefault="00F85DF4" w:rsidP="001B0CFF"/>
        </w:tc>
        <w:tc>
          <w:tcPr>
            <w:tcW w:w="3315" w:type="dxa"/>
            <w:vAlign w:val="bottom"/>
          </w:tcPr>
          <w:p w:rsidR="00F85DF4" w:rsidRPr="0086110A" w:rsidRDefault="00F85DF4" w:rsidP="00A50AD9"/>
        </w:tc>
      </w:tr>
    </w:tbl>
    <w:p w:rsidR="004F0BDA" w:rsidRDefault="004F0BD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2529ED" w:rsidRPr="0086110A" w:rsidTr="0026136F">
        <w:trPr>
          <w:trHeight w:hRule="exact" w:val="360"/>
        </w:trPr>
        <w:tc>
          <w:tcPr>
            <w:tcW w:w="1980" w:type="dxa"/>
            <w:vAlign w:val="bottom"/>
          </w:tcPr>
          <w:p w:rsidR="002529ED" w:rsidRPr="0086110A" w:rsidRDefault="002529ED" w:rsidP="002529ED">
            <w:pPr>
              <w:pStyle w:val="Heading3"/>
            </w:pPr>
            <w:r w:rsidRPr="0086110A">
              <w:t>Attendees:</w:t>
            </w:r>
          </w:p>
        </w:tc>
        <w:tc>
          <w:tcPr>
            <w:tcW w:w="8244" w:type="dxa"/>
            <w:vAlign w:val="bottom"/>
          </w:tcPr>
          <w:p w:rsidR="002529ED" w:rsidRPr="0086110A" w:rsidRDefault="002529ED" w:rsidP="002529ED">
            <w:r>
              <w:t xml:space="preserve">Ben </w:t>
            </w:r>
            <w:proofErr w:type="spellStart"/>
            <w:r>
              <w:t>Peall</w:t>
            </w:r>
            <w:proofErr w:type="spellEnd"/>
            <w:r>
              <w:t xml:space="preserve">, Jonathan </w:t>
            </w:r>
            <w:proofErr w:type="spellStart"/>
            <w:r>
              <w:t>Balakumar</w:t>
            </w:r>
            <w:proofErr w:type="spellEnd"/>
            <w:r>
              <w:t xml:space="preserve">, Chris Gunn, Josh Crawford, </w:t>
            </w:r>
            <w:proofErr w:type="spellStart"/>
            <w:r>
              <w:t>Callum</w:t>
            </w:r>
            <w:proofErr w:type="spellEnd"/>
            <w:r>
              <w:t xml:space="preserve"> Newman, Luke Cattle</w:t>
            </w:r>
          </w:p>
        </w:tc>
      </w:tr>
      <w:tr w:rsidR="002529ED" w:rsidRPr="0086110A" w:rsidTr="0026136F">
        <w:trPr>
          <w:trHeight w:hRule="exact" w:val="360"/>
        </w:trPr>
        <w:tc>
          <w:tcPr>
            <w:tcW w:w="1980" w:type="dxa"/>
            <w:vAlign w:val="bottom"/>
          </w:tcPr>
          <w:p w:rsidR="002529ED" w:rsidRPr="0086110A" w:rsidRDefault="002529ED" w:rsidP="002529ED">
            <w:pPr>
              <w:pStyle w:val="Heading3"/>
            </w:pPr>
            <w:r w:rsidRPr="0086110A">
              <w:t>Please read:</w:t>
            </w:r>
          </w:p>
        </w:tc>
        <w:tc>
          <w:tcPr>
            <w:tcW w:w="8244" w:type="dxa"/>
            <w:vAlign w:val="bottom"/>
          </w:tcPr>
          <w:p w:rsidR="002529ED" w:rsidRPr="0086110A" w:rsidRDefault="002529ED" w:rsidP="002529ED">
            <w:r>
              <w:t>Last week minutes/actions</w:t>
            </w:r>
          </w:p>
        </w:tc>
      </w:tr>
      <w:tr w:rsidR="002529ED" w:rsidRPr="0086110A" w:rsidTr="0026136F">
        <w:trPr>
          <w:trHeight w:hRule="exact" w:val="360"/>
        </w:trPr>
        <w:tc>
          <w:tcPr>
            <w:tcW w:w="1980" w:type="dxa"/>
            <w:vAlign w:val="bottom"/>
          </w:tcPr>
          <w:p w:rsidR="002529ED" w:rsidRPr="0086110A" w:rsidRDefault="002529ED" w:rsidP="002529ED">
            <w:pPr>
              <w:pStyle w:val="Heading3"/>
            </w:pPr>
            <w:r w:rsidRPr="0086110A">
              <w:t>Please bring:</w:t>
            </w:r>
          </w:p>
        </w:tc>
        <w:tc>
          <w:tcPr>
            <w:tcW w:w="8244" w:type="dxa"/>
            <w:vAlign w:val="bottom"/>
          </w:tcPr>
          <w:p w:rsidR="002529ED" w:rsidRPr="0086110A" w:rsidRDefault="002529ED" w:rsidP="002529ED"/>
        </w:tc>
      </w:tr>
    </w:tbl>
    <w:p w:rsidR="001B0CFF" w:rsidRDefault="001B0CFF" w:rsidP="001B0CFF">
      <w:pPr>
        <w:pStyle w:val="Heading2"/>
      </w:pPr>
      <w:r w:rsidRPr="0086110A">
        <w:t>Minutes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4970"/>
        <w:gridCol w:w="1324"/>
        <w:gridCol w:w="2310"/>
      </w:tblGrid>
      <w:tr w:rsidR="00C81680" w:rsidRPr="0086110A" w:rsidTr="0026136F">
        <w:trPr>
          <w:trHeight w:hRule="exact" w:val="360"/>
        </w:trPr>
        <w:tc>
          <w:tcPr>
            <w:tcW w:w="1620" w:type="dxa"/>
            <w:vAlign w:val="bottom"/>
          </w:tcPr>
          <w:p w:rsidR="00C81680" w:rsidRPr="0086110A" w:rsidRDefault="00B6462E" w:rsidP="00A50AD9">
            <w:pPr>
              <w:pStyle w:val="Heading3"/>
            </w:pPr>
            <w:bookmarkStart w:id="0" w:name="MinuteTopicSection"/>
            <w:bookmarkStart w:id="1" w:name="MinuteItems"/>
            <w:bookmarkEnd w:id="1"/>
            <w:r>
              <w:t>Agenda i</w:t>
            </w:r>
            <w:r w:rsidR="00C81680" w:rsidRPr="0086110A">
              <w:t>tem:</w:t>
            </w:r>
          </w:p>
        </w:tc>
        <w:tc>
          <w:tcPr>
            <w:tcW w:w="4970" w:type="dxa"/>
            <w:vAlign w:val="bottom"/>
          </w:tcPr>
          <w:p w:rsidR="00C81680" w:rsidRPr="0086110A" w:rsidRDefault="002E58BC" w:rsidP="00A50AD9">
            <w:proofErr w:type="spellStart"/>
            <w:r>
              <w:t>eportfolio</w:t>
            </w:r>
            <w:proofErr w:type="spellEnd"/>
          </w:p>
        </w:tc>
        <w:tc>
          <w:tcPr>
            <w:tcW w:w="1324" w:type="dxa"/>
            <w:vAlign w:val="bottom"/>
          </w:tcPr>
          <w:p w:rsidR="00C81680" w:rsidRPr="0086110A" w:rsidRDefault="00C81680" w:rsidP="00A50AD9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vAlign w:val="bottom"/>
          </w:tcPr>
          <w:p w:rsidR="00C81680" w:rsidRPr="0086110A" w:rsidRDefault="002E58BC" w:rsidP="00A50AD9">
            <w:r>
              <w:t>Jonathan</w:t>
            </w:r>
          </w:p>
        </w:tc>
      </w:tr>
    </w:tbl>
    <w:p w:rsidR="001B0CFF" w:rsidRDefault="001B0CFF" w:rsidP="00A50AD9">
      <w:pPr>
        <w:pStyle w:val="Heading4"/>
      </w:pPr>
      <w:r w:rsidRPr="00A50AD9">
        <w:t>Discussion</w:t>
      </w:r>
      <w:r>
        <w:t>:</w:t>
      </w:r>
    </w:p>
    <w:p w:rsidR="0026136F" w:rsidRDefault="002E58BC" w:rsidP="0026136F">
      <w:r>
        <w:t xml:space="preserve">Discussed the out of date items in the </w:t>
      </w:r>
      <w:proofErr w:type="spellStart"/>
      <w:r>
        <w:t>eportfolio</w:t>
      </w:r>
      <w:proofErr w:type="spellEnd"/>
      <w:r>
        <w:t>. Then suggested the relevant people to update those documents.</w:t>
      </w:r>
    </w:p>
    <w:p w:rsidR="001B0CFF" w:rsidRDefault="001B0CFF" w:rsidP="00A50AD9">
      <w:pPr>
        <w:pStyle w:val="Heading4"/>
      </w:pPr>
      <w:r>
        <w:t>Conclusions:</w:t>
      </w:r>
    </w:p>
    <w:p w:rsidR="0026136F" w:rsidRDefault="002E58BC" w:rsidP="0026136F">
      <w:r>
        <w:t>Documents to be updated: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25"/>
        <w:gridCol w:w="2389"/>
        <w:gridCol w:w="1210"/>
      </w:tblGrid>
      <w:tr w:rsidR="001B0CFF" w:rsidRPr="0086110A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0CFF" w:rsidRPr="0086110A" w:rsidRDefault="001B0CFF" w:rsidP="00A50AD9">
            <w:pPr>
              <w:pStyle w:val="Heading3"/>
            </w:pPr>
            <w:bookmarkStart w:id="2" w:name="MinuteDiscussion"/>
            <w:bookmarkStart w:id="3" w:name="MinuteActionItems"/>
            <w:bookmarkEnd w:id="2"/>
            <w:bookmarkEnd w:id="3"/>
            <w:r w:rsidRPr="0086110A">
              <w:t>Action items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0CFF" w:rsidRPr="0086110A" w:rsidRDefault="001B0CFF" w:rsidP="00A50AD9">
            <w:pPr>
              <w:pStyle w:val="Heading3"/>
            </w:pPr>
            <w:bookmarkStart w:id="4" w:name="MinutePersonResponsible"/>
            <w:bookmarkEnd w:id="4"/>
            <w:r w:rsidRPr="0086110A">
              <w:t>Person responsible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0CFF" w:rsidRPr="0086110A" w:rsidRDefault="001B0CFF" w:rsidP="00A50AD9">
            <w:pPr>
              <w:pStyle w:val="Heading3"/>
            </w:pPr>
            <w:bookmarkStart w:id="5" w:name="MinuteDeadline"/>
            <w:bookmarkEnd w:id="5"/>
            <w:r w:rsidRPr="0086110A">
              <w:t>Deadline</w:t>
            </w:r>
          </w:p>
        </w:tc>
      </w:tr>
      <w:tr w:rsidR="002529ED" w:rsidRPr="0086110A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29ED" w:rsidRPr="0086110A" w:rsidRDefault="00810F48" w:rsidP="002529ED">
            <w:pPr>
              <w:pStyle w:val="ActionItems"/>
            </w:pPr>
            <w:r>
              <w:t>Automation Doc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29ED" w:rsidRPr="0086110A" w:rsidRDefault="00810F48" w:rsidP="002529ED">
            <w:r>
              <w:t>Luke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29ED" w:rsidRPr="0086110A" w:rsidRDefault="00810F48" w:rsidP="002529ED">
            <w:r>
              <w:t>26/01/2017</w:t>
            </w:r>
          </w:p>
        </w:tc>
      </w:tr>
      <w:tr w:rsidR="002529ED" w:rsidRPr="0086110A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29ED" w:rsidRPr="0086110A" w:rsidRDefault="00810F48" w:rsidP="002529ED">
            <w:pPr>
              <w:pStyle w:val="ActionItems"/>
            </w:pPr>
            <w:r>
              <w:t xml:space="preserve">Capabilities base for </w:t>
            </w:r>
            <w:proofErr w:type="spellStart"/>
            <w:r>
              <w:t>DaNI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29ED" w:rsidRPr="0086110A" w:rsidRDefault="00810F48" w:rsidP="002529ED">
            <w:proofErr w:type="spellStart"/>
            <w:r>
              <w:t>Callum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29ED" w:rsidRPr="0086110A" w:rsidRDefault="00810F48" w:rsidP="002529ED">
            <w:r>
              <w:t>26/01/2017</w:t>
            </w:r>
          </w:p>
        </w:tc>
      </w:tr>
      <w:tr w:rsidR="002529ED" w:rsidRPr="0086110A" w:rsidTr="0026136F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29ED" w:rsidRPr="0086110A" w:rsidRDefault="00810F48" w:rsidP="002529ED">
            <w:pPr>
              <w:pStyle w:val="ActionItems"/>
            </w:pPr>
            <w:r>
              <w:t xml:space="preserve">Capabilities base for </w:t>
            </w:r>
            <w:proofErr w:type="spellStart"/>
            <w:r>
              <w:t>Tritrack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29ED" w:rsidRPr="0086110A" w:rsidRDefault="00810F48" w:rsidP="002529ED">
            <w:r>
              <w:t>Ben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529ED" w:rsidRPr="0086110A" w:rsidRDefault="00810F48" w:rsidP="002529ED">
            <w:r>
              <w:t>26/01/2017</w:t>
            </w:r>
          </w:p>
        </w:tc>
      </w:tr>
      <w:bookmarkEnd w:id="0"/>
      <w:tr w:rsidR="004F6FF2" w:rsidRPr="0086110A" w:rsidTr="004F6FF2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FF2" w:rsidRPr="0086110A" w:rsidRDefault="00810F48" w:rsidP="004400CB">
            <w:pPr>
              <w:pStyle w:val="ActionItems"/>
            </w:pPr>
            <w:r>
              <w:t>Gantt Chart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FF2" w:rsidRPr="0086110A" w:rsidRDefault="00810F48" w:rsidP="004400CB">
            <w:r>
              <w:t>Josh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FF2" w:rsidRPr="0086110A" w:rsidRDefault="00810F48" w:rsidP="004400CB">
            <w:r>
              <w:t>26/01/2017</w:t>
            </w:r>
          </w:p>
        </w:tc>
      </w:tr>
      <w:tr w:rsidR="004F6FF2" w:rsidRPr="0086110A" w:rsidTr="004F6FF2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FF2" w:rsidRPr="0086110A" w:rsidRDefault="00810F48" w:rsidP="004400CB">
            <w:pPr>
              <w:pStyle w:val="ActionItems"/>
            </w:pPr>
            <w:r>
              <w:t>Risk assessment for coms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FF2" w:rsidRPr="0086110A" w:rsidRDefault="00810F48" w:rsidP="004400CB">
            <w:r>
              <w:t>Luke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FF2" w:rsidRPr="0086110A" w:rsidRDefault="00810F48" w:rsidP="004400CB">
            <w:r>
              <w:t>26/01/2017</w:t>
            </w:r>
          </w:p>
        </w:tc>
      </w:tr>
      <w:tr w:rsidR="004F6FF2" w:rsidRPr="0086110A" w:rsidTr="004F6FF2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FF2" w:rsidRPr="0086110A" w:rsidRDefault="00810F48" w:rsidP="004400CB">
            <w:pPr>
              <w:pStyle w:val="ActionItems"/>
            </w:pPr>
            <w:r>
              <w:t>Innovation Document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FF2" w:rsidRPr="0086110A" w:rsidRDefault="00810F48" w:rsidP="004400CB">
            <w:r>
              <w:t>Jonathan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FF2" w:rsidRPr="0086110A" w:rsidRDefault="00810F48" w:rsidP="004400CB">
            <w:r>
              <w:t>26/01/2017</w:t>
            </w:r>
          </w:p>
        </w:tc>
      </w:tr>
      <w:tr w:rsidR="004F6FF2" w:rsidRPr="0086110A" w:rsidTr="004F6FF2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FF2" w:rsidRPr="0086110A" w:rsidRDefault="00810F48" w:rsidP="004400CB">
            <w:pPr>
              <w:pStyle w:val="ActionItems"/>
            </w:pPr>
            <w:r>
              <w:t>System Architecture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FF2" w:rsidRPr="0086110A" w:rsidRDefault="00810F48" w:rsidP="004400CB">
            <w:r>
              <w:t>Jonathan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FF2" w:rsidRPr="0086110A" w:rsidRDefault="00810F48" w:rsidP="004400CB">
            <w:r>
              <w:t>26/01/2017</w:t>
            </w:r>
          </w:p>
        </w:tc>
      </w:tr>
      <w:tr w:rsidR="004F6FF2" w:rsidRPr="0086110A" w:rsidTr="004F6FF2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FF2" w:rsidRPr="0086110A" w:rsidRDefault="00810F48" w:rsidP="004400CB">
            <w:pPr>
              <w:pStyle w:val="ActionItems"/>
            </w:pPr>
            <w:r>
              <w:t>Solution Document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FF2" w:rsidRPr="0086110A" w:rsidRDefault="00810F48" w:rsidP="004400CB">
            <w:r>
              <w:t>Josh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6FF2" w:rsidRPr="0086110A" w:rsidRDefault="00810F48" w:rsidP="004400CB">
            <w:r>
              <w:t>26/01/2017</w:t>
            </w:r>
          </w:p>
        </w:tc>
      </w:tr>
      <w:tr w:rsidR="00810F48" w:rsidRPr="0086110A" w:rsidTr="004F6FF2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F48" w:rsidRPr="0086110A" w:rsidRDefault="00810F48" w:rsidP="00810F48">
            <w:pPr>
              <w:pStyle w:val="ActionItems"/>
            </w:pPr>
            <w:r>
              <w:t>Video Demonstration folder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F48" w:rsidRPr="0086110A" w:rsidRDefault="00810F48" w:rsidP="00810F48">
            <w:r>
              <w:t>All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F48" w:rsidRPr="0086110A" w:rsidRDefault="00810F48" w:rsidP="00810F48">
            <w:r>
              <w:t>26/01/2017</w:t>
            </w:r>
          </w:p>
        </w:tc>
      </w:tr>
      <w:tr w:rsidR="00810F48" w:rsidRPr="0086110A" w:rsidTr="00810F48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F48" w:rsidRPr="0086110A" w:rsidRDefault="00810F48" w:rsidP="004400CB">
            <w:pPr>
              <w:pStyle w:val="ActionItems"/>
            </w:pPr>
            <w:r>
              <w:t>Capabilities progress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F48" w:rsidRPr="0086110A" w:rsidRDefault="00810F48" w:rsidP="004400CB">
            <w:proofErr w:type="spellStart"/>
            <w:r>
              <w:t>Callum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F48" w:rsidRPr="0086110A" w:rsidRDefault="00810F48" w:rsidP="004400CB">
            <w:r>
              <w:t>26/01/2017</w:t>
            </w:r>
          </w:p>
        </w:tc>
      </w:tr>
      <w:tr w:rsidR="00810F48" w:rsidRPr="0086110A" w:rsidTr="00810F48">
        <w:trPr>
          <w:trHeight w:hRule="exact" w:val="360"/>
        </w:trPr>
        <w:tc>
          <w:tcPr>
            <w:tcW w:w="6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F48" w:rsidRPr="0086110A" w:rsidRDefault="00810F48" w:rsidP="00810F48">
            <w:pPr>
              <w:pStyle w:val="ActionItems"/>
              <w:numPr>
                <w:ilvl w:val="0"/>
                <w:numId w:val="0"/>
              </w:numPr>
              <w:ind w:left="360" w:hanging="360"/>
            </w:pPr>
            <w:bookmarkStart w:id="6" w:name="_GoBack"/>
            <w:bookmarkEnd w:id="6"/>
          </w:p>
        </w:tc>
        <w:tc>
          <w:tcPr>
            <w:tcW w:w="2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F48" w:rsidRPr="0086110A" w:rsidRDefault="00810F48" w:rsidP="004400CB"/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F48" w:rsidRPr="0086110A" w:rsidRDefault="00810F48" w:rsidP="004400CB"/>
        </w:tc>
      </w:tr>
    </w:tbl>
    <w:p w:rsidR="001B0CFF" w:rsidRDefault="001B0CFF"/>
    <w:p w:rsidR="00A50AD9" w:rsidRDefault="00A50AD9" w:rsidP="00A50AD9">
      <w:pPr>
        <w:pStyle w:val="Heading2"/>
      </w:pPr>
      <w:r w:rsidRPr="0086110A">
        <w:t>Other Information</w:t>
      </w:r>
    </w:p>
    <w:p w:rsidR="00A50AD9" w:rsidRDefault="00A50AD9" w:rsidP="00A50AD9">
      <w:pPr>
        <w:pStyle w:val="Heading4"/>
      </w:pPr>
      <w:r>
        <w:t>Observers:</w:t>
      </w:r>
    </w:p>
    <w:p w:rsidR="0026136F" w:rsidRDefault="002529ED" w:rsidP="0026136F">
      <w:r>
        <w:t>N/A</w:t>
      </w:r>
    </w:p>
    <w:p w:rsidR="00A50AD9" w:rsidRDefault="00A50AD9" w:rsidP="00A50AD9">
      <w:pPr>
        <w:pStyle w:val="Heading4"/>
      </w:pPr>
      <w:r>
        <w:t>Resources:</w:t>
      </w:r>
    </w:p>
    <w:p w:rsidR="0026136F" w:rsidRDefault="002529ED" w:rsidP="0026136F">
      <w:r>
        <w:t>N/A</w:t>
      </w:r>
    </w:p>
    <w:p w:rsidR="00A50AD9" w:rsidRDefault="00A50AD9" w:rsidP="0026136F">
      <w:pPr>
        <w:pStyle w:val="Heading4"/>
      </w:pPr>
      <w:r>
        <w:lastRenderedPageBreak/>
        <w:t>Special notes:</w:t>
      </w:r>
    </w:p>
    <w:p w:rsidR="0026136F" w:rsidRDefault="002529ED" w:rsidP="0026136F">
      <w:r>
        <w:t>N/A</w:t>
      </w:r>
    </w:p>
    <w:sectPr w:rsidR="0026136F" w:rsidSect="004F0BD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A6B"/>
    <w:rsid w:val="00140DAE"/>
    <w:rsid w:val="001B0CFF"/>
    <w:rsid w:val="002529ED"/>
    <w:rsid w:val="002606F7"/>
    <w:rsid w:val="0026136F"/>
    <w:rsid w:val="002E58BC"/>
    <w:rsid w:val="002F32B7"/>
    <w:rsid w:val="002F36BE"/>
    <w:rsid w:val="003010D4"/>
    <w:rsid w:val="00366398"/>
    <w:rsid w:val="003D3A5F"/>
    <w:rsid w:val="004F0BDA"/>
    <w:rsid w:val="004F6FF2"/>
    <w:rsid w:val="00501C1B"/>
    <w:rsid w:val="006A6EB8"/>
    <w:rsid w:val="007D5836"/>
    <w:rsid w:val="00810F48"/>
    <w:rsid w:val="008320AD"/>
    <w:rsid w:val="0086110A"/>
    <w:rsid w:val="00862309"/>
    <w:rsid w:val="008E6392"/>
    <w:rsid w:val="0092128D"/>
    <w:rsid w:val="00990A6B"/>
    <w:rsid w:val="009E1CE7"/>
    <w:rsid w:val="00A43DA2"/>
    <w:rsid w:val="00A50AD9"/>
    <w:rsid w:val="00A85296"/>
    <w:rsid w:val="00A85EF8"/>
    <w:rsid w:val="00A9572A"/>
    <w:rsid w:val="00AD46B5"/>
    <w:rsid w:val="00B535DD"/>
    <w:rsid w:val="00B6462E"/>
    <w:rsid w:val="00BF557E"/>
    <w:rsid w:val="00C319DF"/>
    <w:rsid w:val="00C71700"/>
    <w:rsid w:val="00C81680"/>
    <w:rsid w:val="00CE6944"/>
    <w:rsid w:val="00E47FF4"/>
    <w:rsid w:val="00E77B89"/>
    <w:rsid w:val="00EA4077"/>
    <w:rsid w:val="00F20E24"/>
    <w:rsid w:val="00F33C0B"/>
    <w:rsid w:val="00F51B90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F8FB5F"/>
  <w15:docId w15:val="{34E37C2D-377A-43C3-9220-00756F71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0AD9"/>
    <w:pPr>
      <w:spacing w:before="60" w:after="60"/>
    </w:pPr>
    <w:rPr>
      <w:rFonts w:asciiTheme="minorHAnsi" w:hAnsiTheme="minorHAnsi"/>
      <w:sz w:val="19"/>
    </w:rPr>
  </w:style>
  <w:style w:type="paragraph" w:styleId="Heading1">
    <w:name w:val="heading 1"/>
    <w:basedOn w:val="Normal"/>
    <w:next w:val="Normal"/>
    <w:qFormat/>
    <w:rsid w:val="001B0CFF"/>
    <w:pPr>
      <w:keepNext/>
      <w:outlineLvl w:val="0"/>
    </w:pPr>
    <w:rPr>
      <w:rFonts w:asciiTheme="majorHAnsi" w:hAnsiTheme="majorHAnsi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A50AD9"/>
    <w:pPr>
      <w:keepNext/>
      <w:pBdr>
        <w:bottom w:val="double" w:sz="4" w:space="1" w:color="auto"/>
      </w:pBdr>
      <w:spacing w:before="240"/>
      <w:jc w:val="center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6136F"/>
    <w:pPr>
      <w:spacing w:before="120"/>
      <w:outlineLvl w:val="2"/>
    </w:pPr>
    <w:rPr>
      <w:b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36F"/>
    <w:pPr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6136F"/>
    <w:rPr>
      <w:rFonts w:asciiTheme="minorHAnsi" w:hAnsiTheme="minorHAnsi"/>
      <w:b/>
      <w:sz w:val="19"/>
    </w:rPr>
  </w:style>
  <w:style w:type="paragraph" w:customStyle="1" w:styleId="MeetingInformation">
    <w:name w:val="Meeting Information"/>
    <w:basedOn w:val="Normal"/>
    <w:qFormat/>
    <w:rsid w:val="004F0BDA"/>
    <w:pPr>
      <w:spacing w:before="0" w:after="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qFormat/>
    <w:rsid w:val="0086110A"/>
    <w:pPr>
      <w:numPr>
        <w:numId w:val="1"/>
      </w:numPr>
      <w:tabs>
        <w:tab w:val="left" w:pos="5040"/>
      </w:tabs>
    </w:pPr>
    <w:rPr>
      <w:rFonts w:cs="Arial"/>
    </w:rPr>
  </w:style>
  <w:style w:type="character" w:styleId="PlaceholderText">
    <w:name w:val="Placeholder Text"/>
    <w:basedOn w:val="DefaultParagraphFont"/>
    <w:uiPriority w:val="99"/>
    <w:semiHidden/>
    <w:rsid w:val="004F0BDA"/>
    <w:rPr>
      <w:color w:val="808080"/>
    </w:rPr>
  </w:style>
  <w:style w:type="table" w:styleId="TableGrid">
    <w:name w:val="Table Grid"/>
    <w:basedOn w:val="TableNormal"/>
    <w:uiPriority w:val="59"/>
    <w:rsid w:val="004F0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jc\AppData\Roaming\Microsoft\Templates\mtgminutes2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6B657035B94C5381DCE5B2AF43D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30870-9D71-4C61-A0FB-045D0364B03B}"/>
      </w:docPartPr>
      <w:docPartBody>
        <w:p w:rsidR="00600A0D" w:rsidRDefault="009F458F">
          <w:pPr>
            <w:pStyle w:val="B36B657035B94C5381DCE5B2AF43DBE3"/>
          </w:pPr>
          <w:r>
            <w:t>[Click to select 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58F"/>
    <w:rsid w:val="00354C32"/>
    <w:rsid w:val="00600A0D"/>
    <w:rsid w:val="009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6B657035B94C5381DCE5B2AF43DBE3">
    <w:name w:val="B36B657035B94C5381DCE5B2AF43DBE3"/>
  </w:style>
  <w:style w:type="paragraph" w:customStyle="1" w:styleId="15195D9A11F34AEC9D0FB761DAADE74C">
    <w:name w:val="15195D9A11F34AEC9D0FB761DAADE74C"/>
  </w:style>
  <w:style w:type="paragraph" w:customStyle="1" w:styleId="BBB1EB459C0948E686BDDC2FBED176D0">
    <w:name w:val="BBB1EB459C0948E686BDDC2FBED176D0"/>
  </w:style>
  <w:style w:type="paragraph" w:customStyle="1" w:styleId="9C94A8F582F14341BE729CB62D6B82CC">
    <w:name w:val="9C94A8F582F14341BE729CB62D6B82CC"/>
  </w:style>
  <w:style w:type="paragraph" w:customStyle="1" w:styleId="66211DE5BC7E44FEBD598A453A04BD08">
    <w:name w:val="66211DE5BC7E44FEBD598A453A04BD08"/>
  </w:style>
  <w:style w:type="paragraph" w:customStyle="1" w:styleId="8A231849E6AF42D694A4436EBA380A99">
    <w:name w:val="8A231849E6AF42D694A4436EBA380A99"/>
  </w:style>
  <w:style w:type="paragraph" w:customStyle="1" w:styleId="222515B53F6947DBAF68EE18B29D32E3">
    <w:name w:val="222515B53F6947DBAF68EE18B29D32E3"/>
  </w:style>
  <w:style w:type="paragraph" w:customStyle="1" w:styleId="CED46673B596461EBE10F15E807DD1F5">
    <w:name w:val="CED46673B596461EBE10F15E807DD1F5"/>
  </w:style>
  <w:style w:type="paragraph" w:customStyle="1" w:styleId="02334C1940C84BB8857B273A9E5C36CF">
    <w:name w:val="02334C1940C84BB8857B273A9E5C36CF"/>
  </w:style>
  <w:style w:type="paragraph" w:customStyle="1" w:styleId="A7383CCD6A5D463F8DAC37402DC11E42">
    <w:name w:val="A7383CCD6A5D463F8DAC37402DC11E42"/>
  </w:style>
  <w:style w:type="paragraph" w:customStyle="1" w:styleId="483C8C4F6A434B309E4E348507DCB38F">
    <w:name w:val="483C8C4F6A434B309E4E348507DCB38F"/>
  </w:style>
  <w:style w:type="paragraph" w:customStyle="1" w:styleId="724330DF6D4C4C6F8A9014884C5FE018">
    <w:name w:val="724330DF6D4C4C6F8A9014884C5FE018"/>
  </w:style>
  <w:style w:type="paragraph" w:customStyle="1" w:styleId="3382A8A4BF314FCFA8F43B6F909956A9">
    <w:name w:val="3382A8A4BF314FCFA8F43B6F909956A9"/>
  </w:style>
  <w:style w:type="paragraph" w:customStyle="1" w:styleId="3DE21B5169814E0185FA25F7BB7988A7">
    <w:name w:val="3DE21B5169814E0185FA25F7BB7988A7"/>
  </w:style>
  <w:style w:type="paragraph" w:customStyle="1" w:styleId="FE241C6F27D2497F9003DBFDD6BDD6F9">
    <w:name w:val="FE241C6F27D2497F9003DBFDD6BDD6F9"/>
  </w:style>
  <w:style w:type="paragraph" w:customStyle="1" w:styleId="A6DD29337C3F47EBBE733EFAD6CA88DE">
    <w:name w:val="A6DD29337C3F47EBBE733EFAD6CA88DE"/>
  </w:style>
  <w:style w:type="paragraph" w:customStyle="1" w:styleId="D5AD8261243D4F71A296DD38CCF8B447">
    <w:name w:val="D5AD8261243D4F71A296DD38CCF8B447"/>
    <w:rsid w:val="009F45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745518A-E285-4274-9464-B4200274A3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mtgminutes2(2)</Template>
  <TotalTime>0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Informal meeting minutes</vt:lpstr>
    </vt:vector>
  </TitlesOfParts>
  <Company>Loughborough University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Informal meeting minutes</dc:title>
  <dc:creator>Staff/Research Student</dc:creator>
  <cp:lastModifiedBy>Lukey</cp:lastModifiedBy>
  <cp:revision>2</cp:revision>
  <cp:lastPrinted>2002-06-24T16:49:00Z</cp:lastPrinted>
  <dcterms:created xsi:type="dcterms:W3CDTF">2017-01-24T16:55:00Z</dcterms:created>
  <dcterms:modified xsi:type="dcterms:W3CDTF">2017-01-24T16:55:00Z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TC062433681033</vt:lpwstr>
  </property>
</Properties>
</file>