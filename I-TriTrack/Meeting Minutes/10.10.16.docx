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Tr="00A50AD9">
        <w:tc>
          <w:tcPr>
            <w:tcW w:w="5122" w:type="dxa"/>
          </w:tcPr>
          <w:p w:rsidR="004F0BDA" w:rsidRDefault="00771F54" w:rsidP="00771F54">
            <w:pPr>
              <w:pStyle w:val="Heading1"/>
            </w:pPr>
            <w:r>
              <w:rPr>
                <w:noProof/>
                <w:lang w:val="en-GB" w:eastAsia="zh-CN"/>
              </w:rPr>
              <w:drawing>
                <wp:anchor distT="0" distB="0" distL="114300" distR="114300" simplePos="0" relativeHeight="251658240" behindDoc="1" locked="0" layoutInCell="1" allowOverlap="1" wp14:anchorId="46E772A2" wp14:editId="38259E8C">
                  <wp:simplePos x="0" y="0"/>
                  <wp:positionH relativeFrom="column">
                    <wp:posOffset>1423670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Project ICARUS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4ACB54575D345C6AC11419380CF7560"/>
                  </w:placeholder>
                  <w:date w:fullDate="2016-10-10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771F54" w:rsidP="004F0BDA">
                      <w:pPr>
                        <w:pStyle w:val="MeetingInformation"/>
                      </w:pPr>
                      <w:r>
                        <w:t>October 10, 2016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771F54" w:rsidP="00771F54">
                  <w:pPr>
                    <w:pStyle w:val="MeetingInformation"/>
                  </w:pPr>
                  <w:r>
                    <w:t>13:00</w:t>
                  </w:r>
                </w:p>
              </w:tc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771F54" w:rsidP="00771F54">
                  <w:pPr>
                    <w:pStyle w:val="MeetingInformation"/>
                  </w:pPr>
                  <w:r>
                    <w:t>W1.29</w:t>
                  </w:r>
                </w:p>
              </w:tc>
            </w:tr>
          </w:tbl>
          <w:p w:rsidR="004F0BDA" w:rsidRDefault="004F0BDA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184"/>
        <w:gridCol w:w="1779"/>
        <w:gridCol w:w="3315"/>
      </w:tblGrid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:rsidR="00F85DF4" w:rsidRPr="0086110A" w:rsidRDefault="00771F54" w:rsidP="00A50AD9">
            <w:r>
              <w:t>Entire Team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:rsidR="00F85DF4" w:rsidRPr="0086110A" w:rsidRDefault="00771F54" w:rsidP="00A50AD9">
            <w:r>
              <w:t>Team Meeting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:rsidR="00F85DF4" w:rsidRPr="0086110A" w:rsidRDefault="00771F54" w:rsidP="00A50AD9">
            <w:r>
              <w:t>N/A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Note taker:</w:t>
            </w:r>
          </w:p>
        </w:tc>
        <w:tc>
          <w:tcPr>
            <w:tcW w:w="3315" w:type="dxa"/>
            <w:vAlign w:val="bottom"/>
          </w:tcPr>
          <w:p w:rsidR="00F85DF4" w:rsidRPr="0086110A" w:rsidRDefault="00771F54" w:rsidP="00A50AD9">
            <w:r>
              <w:t>Josh Crawford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:rsidR="00F85DF4" w:rsidRPr="0086110A" w:rsidRDefault="00771F54" w:rsidP="00A50AD9">
            <w:r>
              <w:t>Josh Crawford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1B0CFF"/>
        </w:tc>
        <w:tc>
          <w:tcPr>
            <w:tcW w:w="3315" w:type="dxa"/>
            <w:vAlign w:val="bottom"/>
          </w:tcPr>
          <w:p w:rsidR="00F85DF4" w:rsidRPr="0086110A" w:rsidRDefault="00F85DF4" w:rsidP="00A50AD9"/>
        </w:tc>
      </w:tr>
    </w:tbl>
    <w:p w:rsidR="004F0BDA" w:rsidRDefault="004F0BDA"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:rsidR="00F85DF4" w:rsidRPr="0086110A" w:rsidRDefault="00771F54" w:rsidP="00771F54">
            <w:r>
              <w:t xml:space="preserve">Josh Crawford, Luke Cattle, </w:t>
            </w:r>
            <w:proofErr w:type="spellStart"/>
            <w:r>
              <w:t>Jonothan</w:t>
            </w:r>
            <w:proofErr w:type="spellEnd"/>
            <w:r>
              <w:t xml:space="preserve"> </w:t>
            </w:r>
            <w:proofErr w:type="spellStart"/>
            <w:r>
              <w:t>Balakumar</w:t>
            </w:r>
            <w:proofErr w:type="spellEnd"/>
            <w:r>
              <w:t xml:space="preserve">, Chris Gunn, Ben </w:t>
            </w:r>
            <w:proofErr w:type="spellStart"/>
            <w:r>
              <w:t>Peall</w:t>
            </w:r>
            <w:proofErr w:type="spellEnd"/>
            <w:r>
              <w:t xml:space="preserve">, </w:t>
            </w:r>
            <w:proofErr w:type="spellStart"/>
            <w:r>
              <w:t>Callum</w:t>
            </w:r>
            <w:proofErr w:type="spellEnd"/>
            <w:r>
              <w:t xml:space="preserve"> Newman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:rsidR="00F85DF4" w:rsidRPr="0086110A" w:rsidRDefault="00771F54" w:rsidP="00A50AD9">
            <w:r>
              <w:t xml:space="preserve">16ELD002 – Presentation 1 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:rsidR="00501C1B" w:rsidRPr="0086110A" w:rsidRDefault="00771F54" w:rsidP="00A50AD9">
            <w:r>
              <w:t>N/A</w:t>
            </w:r>
          </w:p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26136F">
        <w:trPr>
          <w:trHeight w:hRule="exact" w:val="360"/>
        </w:trPr>
        <w:tc>
          <w:tcPr>
            <w:tcW w:w="1620" w:type="dxa"/>
            <w:vAlign w:val="bottom"/>
          </w:tcPr>
          <w:p w:rsidR="00C81680" w:rsidRPr="0086110A" w:rsidRDefault="00B6462E" w:rsidP="00A50AD9">
            <w:pPr>
              <w:pStyle w:val="Heading3"/>
            </w:pPr>
            <w:bookmarkStart w:id="1" w:name="MinuteItems"/>
            <w:bookmarkStart w:id="2" w:name="MinuteTopicSection"/>
            <w:bookmarkEnd w:id="1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:rsidR="00C81680" w:rsidRPr="0086110A" w:rsidRDefault="00771F54" w:rsidP="00A50AD9">
            <w:r>
              <w:t>Team introduction</w:t>
            </w:r>
          </w:p>
        </w:tc>
        <w:tc>
          <w:tcPr>
            <w:tcW w:w="1324" w:type="dxa"/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:rsidR="00C81680" w:rsidRPr="0086110A" w:rsidRDefault="00771F54" w:rsidP="00A50AD9">
            <w:r>
              <w:t>Entire Team</w:t>
            </w:r>
          </w:p>
        </w:tc>
      </w:tr>
    </w:tbl>
    <w:p w:rsidR="001B0CFF" w:rsidRDefault="001B0CFF" w:rsidP="00A50AD9">
      <w:pPr>
        <w:pStyle w:val="Heading4"/>
      </w:pPr>
      <w:r w:rsidRPr="00A50AD9">
        <w:t>Discussion</w:t>
      </w:r>
      <w:r>
        <w:t>:</w:t>
      </w:r>
      <w:r w:rsidR="00771F54">
        <w:tab/>
      </w:r>
      <w:r w:rsidR="00771F54">
        <w:tab/>
      </w:r>
      <w:r w:rsidR="00771F54">
        <w:tab/>
      </w:r>
    </w:p>
    <w:p w:rsidR="0026136F" w:rsidRDefault="00771F54" w:rsidP="00771F54">
      <w:r>
        <w:t>The team possesses a varied group in terms of skills and specialties</w:t>
      </w:r>
      <w:r>
        <w:t xml:space="preserve">. 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771F54" w:rsidP="00771F54">
      <w:r>
        <w:t xml:space="preserve">JB and JC </w:t>
      </w:r>
      <w:proofErr w:type="gramStart"/>
      <w:r>
        <w:t>are</w:t>
      </w:r>
      <w:proofErr w:type="gramEnd"/>
      <w:r>
        <w:t xml:space="preserve"> Sys </w:t>
      </w:r>
      <w:proofErr w:type="spellStart"/>
      <w:r>
        <w:t>Eng</w:t>
      </w:r>
      <w:proofErr w:type="spellEnd"/>
      <w:r>
        <w:t xml:space="preserve">; therefore should lead the systems aspect of the task. LC, BP, CG and CN are Elec </w:t>
      </w:r>
      <w:proofErr w:type="spellStart"/>
      <w:r>
        <w:t>Eng</w:t>
      </w:r>
      <w:proofErr w:type="spellEnd"/>
      <w:r>
        <w:t xml:space="preserve"> and therefore are expected to possess more technical knowledge at this point.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3" w:name="MinuteDiscussion"/>
            <w:bookmarkStart w:id="4" w:name="MinuteActionItems"/>
            <w:bookmarkEnd w:id="3"/>
            <w:bookmarkEnd w:id="4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5" w:name="MinutePersonResponsible"/>
            <w:bookmarkEnd w:id="5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6" w:name="MinuteDeadline"/>
            <w:bookmarkEnd w:id="6"/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771F54" w:rsidP="0086110A">
            <w:pPr>
              <w:pStyle w:val="ActionItems"/>
            </w:pPr>
            <w:r>
              <w:t>None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771F54">
        <w:trPr>
          <w:trHeight w:hRule="exact" w:val="40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501C1B" w:rsidRPr="0086110A" w:rsidRDefault="00B6462E" w:rsidP="00A50AD9">
            <w:pPr>
              <w:pStyle w:val="Heading3"/>
            </w:pPr>
            <w:bookmarkStart w:id="7" w:name="MinuteAdditional"/>
            <w:bookmarkEnd w:id="2"/>
            <w:bookmarkEnd w:id="7"/>
            <w:r>
              <w:t>Agenda i</w:t>
            </w:r>
            <w:r w:rsidR="00501C1B"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C81680" w:rsidRPr="0086110A" w:rsidRDefault="00771F54" w:rsidP="00A50AD9">
            <w:proofErr w:type="spellStart"/>
            <w:r>
              <w:t>ePortfolio</w:t>
            </w:r>
            <w:proofErr w:type="spellEnd"/>
            <w:r>
              <w:t xml:space="preserve"> platform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:rsidR="00C81680" w:rsidRPr="0086110A" w:rsidRDefault="00771F54" w:rsidP="00A50AD9">
            <w:r>
              <w:t>Entire Team</w:t>
            </w:r>
          </w:p>
        </w:tc>
      </w:tr>
    </w:tbl>
    <w:p w:rsidR="001B0CFF" w:rsidRDefault="001B0CFF" w:rsidP="00A50AD9">
      <w:pPr>
        <w:pStyle w:val="Heading4"/>
      </w:pPr>
      <w:r>
        <w:t>Discussion:</w:t>
      </w:r>
    </w:p>
    <w:p w:rsidR="0026136F" w:rsidRPr="0026136F" w:rsidRDefault="00771F54" w:rsidP="00771F54">
      <w:proofErr w:type="gramStart"/>
      <w:r>
        <w:t xml:space="preserve">Discussion around the use of </w:t>
      </w:r>
      <w:proofErr w:type="spellStart"/>
      <w:r>
        <w:t>Github</w:t>
      </w:r>
      <w:proofErr w:type="spellEnd"/>
      <w:r>
        <w:t xml:space="preserve"> and other facilities to house a portfolio</w:t>
      </w:r>
      <w:r>
        <w:t>.</w:t>
      </w:r>
      <w:proofErr w:type="gramEnd"/>
    </w:p>
    <w:p w:rsidR="001B0CFF" w:rsidRDefault="001B0CFF" w:rsidP="00A50AD9">
      <w:pPr>
        <w:pStyle w:val="Heading4"/>
      </w:pPr>
      <w:r>
        <w:t>Conclusions:</w:t>
      </w:r>
    </w:p>
    <w:p w:rsidR="0026136F" w:rsidRDefault="00771F54" w:rsidP="00771F54">
      <w:r>
        <w:t xml:space="preserve">It would be ideal to be able to use collaborative work environments to modify documents, e.g. </w:t>
      </w:r>
      <w:proofErr w:type="spellStart"/>
      <w:proofErr w:type="gramStart"/>
      <w:r>
        <w:t>sharepoint</w:t>
      </w:r>
      <w:proofErr w:type="spellEnd"/>
      <w:r>
        <w:t>,</w:t>
      </w:r>
      <w:proofErr w:type="gramEnd"/>
      <w:r>
        <w:t xml:space="preserve"> however the budget does not support this.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771F54" w:rsidP="0086110A">
            <w:pPr>
              <w:pStyle w:val="ActionItems"/>
            </w:pPr>
            <w:r>
              <w:t>Research low-cost collaborative portfolio platforms</w:t>
            </w:r>
          </w:p>
        </w:tc>
        <w:tc>
          <w:tcPr>
            <w:tcW w:w="2367" w:type="dxa"/>
            <w:vAlign w:val="bottom"/>
          </w:tcPr>
          <w:p w:rsidR="002F32B7" w:rsidRPr="0086110A" w:rsidRDefault="00771F54" w:rsidP="00771F54">
            <w:r>
              <w:t>JC</w:t>
            </w:r>
          </w:p>
        </w:tc>
        <w:tc>
          <w:tcPr>
            <w:tcW w:w="1210" w:type="dxa"/>
            <w:vAlign w:val="bottom"/>
          </w:tcPr>
          <w:p w:rsidR="002F32B7" w:rsidRPr="0086110A" w:rsidRDefault="00771F54" w:rsidP="00A50AD9">
            <w:r>
              <w:t>1/11/2016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F32B7" w:rsidRPr="0086110A" w:rsidRDefault="002F32B7" w:rsidP="00A50AD9"/>
        </w:tc>
        <w:tc>
          <w:tcPr>
            <w:tcW w:w="1210" w:type="dxa"/>
            <w:vAlign w:val="bottom"/>
          </w:tcPr>
          <w:p w:rsidR="002F32B7" w:rsidRPr="0086110A" w:rsidRDefault="002F32B7" w:rsidP="00A50AD9"/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3D3A5F" w:rsidRPr="0086110A" w:rsidRDefault="003D3A5F" w:rsidP="00A50AD9"/>
        </w:tc>
        <w:tc>
          <w:tcPr>
            <w:tcW w:w="1210" w:type="dxa"/>
            <w:vAlign w:val="bottom"/>
          </w:tcPr>
          <w:p w:rsidR="003D3A5F" w:rsidRPr="0086110A" w:rsidRDefault="003D3A5F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437"/>
        <w:gridCol w:w="2197"/>
      </w:tblGrid>
      <w:tr w:rsidR="003D3A5F" w:rsidRPr="0086110A" w:rsidTr="00771F54">
        <w:trPr>
          <w:trHeight w:hRule="exact" w:val="386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3D3A5F" w:rsidRPr="0086110A" w:rsidRDefault="00B6462E" w:rsidP="00A50AD9">
            <w:pPr>
              <w:pStyle w:val="Heading3"/>
            </w:pPr>
            <w:r>
              <w:t>Agenda i</w:t>
            </w:r>
            <w:r w:rsidR="003D3A5F" w:rsidRPr="0086110A">
              <w:t xml:space="preserve">tem: 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3D3A5F" w:rsidRPr="0086110A" w:rsidRDefault="00771F54" w:rsidP="00A50AD9">
            <w:r>
              <w:t>Initial Documentation</w:t>
            </w:r>
          </w:p>
        </w:tc>
        <w:tc>
          <w:tcPr>
            <w:tcW w:w="1437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>
            <w:pPr>
              <w:pStyle w:val="Heading3"/>
            </w:pPr>
            <w:r w:rsidRPr="0086110A">
              <w:t xml:space="preserve">Presenter: 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bottom"/>
          </w:tcPr>
          <w:p w:rsidR="003D3A5F" w:rsidRPr="0086110A" w:rsidRDefault="00771F54" w:rsidP="00A50AD9">
            <w:r>
              <w:t>Entire Team</w:t>
            </w:r>
          </w:p>
        </w:tc>
      </w:tr>
    </w:tbl>
    <w:p w:rsidR="001B0CFF" w:rsidRDefault="001B0CFF" w:rsidP="00A50AD9">
      <w:pPr>
        <w:pStyle w:val="Heading4"/>
      </w:pPr>
      <w:r>
        <w:t>Discussion:</w:t>
      </w:r>
    </w:p>
    <w:p w:rsidR="0026136F" w:rsidRDefault="00771F54" w:rsidP="00771F54">
      <w:r>
        <w:lastRenderedPageBreak/>
        <w:t>The team discussed what documents should be produced immediately so as to hit the ground running.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771F54" w:rsidP="00771F54">
      <w:r>
        <w:t>An issues log and initial set of high level requirements should be produced</w:t>
      </w:r>
      <w:r>
        <w:tab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Action items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Deadline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771F54" w:rsidP="0086110A">
            <w:pPr>
              <w:pStyle w:val="ActionItems"/>
            </w:pPr>
            <w:r>
              <w:t>Issues log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771F54" w:rsidP="00A50AD9">
            <w:r>
              <w:t>JC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771F54" w:rsidP="00A50AD9">
            <w:r>
              <w:t>17/10/2016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771F54" w:rsidP="0086110A">
            <w:pPr>
              <w:pStyle w:val="ActionItems"/>
            </w:pPr>
            <w:r>
              <w:t>High level requirements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771F54" w:rsidP="00A50AD9">
            <w:r>
              <w:t>JB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771F54" w:rsidP="00A50AD9">
            <w:r>
              <w:t>1/11/2016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</w:tbl>
    <w:p w:rsidR="0026136F" w:rsidRDefault="0026136F" w:rsidP="0026136F"/>
    <w:p w:rsidR="00A50AD9" w:rsidRDefault="00A50AD9" w:rsidP="00A50AD9">
      <w:pPr>
        <w:pStyle w:val="Heading2"/>
      </w:pPr>
      <w:r w:rsidRPr="0086110A">
        <w:t>Other Information</w:t>
      </w:r>
    </w:p>
    <w:p w:rsidR="0026136F" w:rsidRDefault="0026136F" w:rsidP="0026136F"/>
    <w:p w:rsidR="00771F54" w:rsidRDefault="00771F54" w:rsidP="0026136F">
      <w:r>
        <w:t>Not Applicable</w:t>
      </w:r>
    </w:p>
    <w:sectPr w:rsidR="00771F54" w:rsidSect="004F0BDA">
      <w:headerReference w:type="default" r:id="rId10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F54" w:rsidRDefault="00771F54" w:rsidP="00771F54">
      <w:pPr>
        <w:spacing w:before="0" w:after="0"/>
      </w:pPr>
      <w:r>
        <w:separator/>
      </w:r>
    </w:p>
  </w:endnote>
  <w:endnote w:type="continuationSeparator" w:id="0">
    <w:p w:rsidR="00771F54" w:rsidRDefault="00771F54" w:rsidP="00771F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F54" w:rsidRDefault="00771F54" w:rsidP="00771F54">
      <w:pPr>
        <w:spacing w:before="0" w:after="0"/>
      </w:pPr>
      <w:r>
        <w:separator/>
      </w:r>
    </w:p>
  </w:footnote>
  <w:footnote w:type="continuationSeparator" w:id="0">
    <w:p w:rsidR="00771F54" w:rsidRDefault="00771F54" w:rsidP="00771F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F54" w:rsidRDefault="00771F54" w:rsidP="00771F54">
    <w:pPr>
      <w:pStyle w:val="Header"/>
    </w:pPr>
  </w:p>
  <w:p w:rsidR="00771F54" w:rsidRDefault="00771F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54"/>
    <w:rsid w:val="00140DAE"/>
    <w:rsid w:val="001B0CFF"/>
    <w:rsid w:val="002606F7"/>
    <w:rsid w:val="0026136F"/>
    <w:rsid w:val="002F32B7"/>
    <w:rsid w:val="002F36BE"/>
    <w:rsid w:val="003010D4"/>
    <w:rsid w:val="00366398"/>
    <w:rsid w:val="003D3A5F"/>
    <w:rsid w:val="00427689"/>
    <w:rsid w:val="004F0BDA"/>
    <w:rsid w:val="00501C1B"/>
    <w:rsid w:val="006A6EB8"/>
    <w:rsid w:val="00771F54"/>
    <w:rsid w:val="007D5836"/>
    <w:rsid w:val="008320AD"/>
    <w:rsid w:val="0086110A"/>
    <w:rsid w:val="00862309"/>
    <w:rsid w:val="0092128D"/>
    <w:rsid w:val="009E1CE7"/>
    <w:rsid w:val="00A43DA2"/>
    <w:rsid w:val="00A50AD9"/>
    <w:rsid w:val="00A85296"/>
    <w:rsid w:val="00A85EF8"/>
    <w:rsid w:val="00A9572A"/>
    <w:rsid w:val="00AD46B5"/>
    <w:rsid w:val="00B535DD"/>
    <w:rsid w:val="00B6462E"/>
    <w:rsid w:val="00C319DF"/>
    <w:rsid w:val="00C71700"/>
    <w:rsid w:val="00C81680"/>
    <w:rsid w:val="00CE6944"/>
    <w:rsid w:val="00E47FF4"/>
    <w:rsid w:val="00E77B89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1F5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71F54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rsid w:val="00771F5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71F54"/>
    <w:rPr>
      <w:rFonts w:asciiTheme="minorHAnsi" w:hAnsiTheme="minorHAnsi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1F5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71F54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rsid w:val="00771F5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71F54"/>
    <w:rPr>
      <w:rFonts w:asciiTheme="minorHAnsi" w:hAnsiTheme="min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ACB54575D345C6AC11419380CF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8B86-C80C-42AB-9DF9-E760BBA71F71}"/>
      </w:docPartPr>
      <w:docPartBody>
        <w:p w:rsidR="00000000" w:rsidRDefault="00E170EA">
          <w:pPr>
            <w:pStyle w:val="94ACB54575D345C6AC11419380CF7560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EA"/>
    <w:rsid w:val="00E1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ACB54575D345C6AC11419380CF7560">
    <w:name w:val="94ACB54575D345C6AC11419380CF7560"/>
  </w:style>
  <w:style w:type="paragraph" w:customStyle="1" w:styleId="986BAC7303FE45219CB04580A606B8D2">
    <w:name w:val="986BAC7303FE45219CB04580A606B8D2"/>
  </w:style>
  <w:style w:type="paragraph" w:customStyle="1" w:styleId="D034620D565B440589EA9532A6F33122">
    <w:name w:val="D034620D565B440589EA9532A6F33122"/>
  </w:style>
  <w:style w:type="paragraph" w:customStyle="1" w:styleId="E323B0A90DBA4278B81D0980D93D7B83">
    <w:name w:val="E323B0A90DBA4278B81D0980D93D7B83"/>
  </w:style>
  <w:style w:type="paragraph" w:customStyle="1" w:styleId="A948948394914E9D8427C34B308649C9">
    <w:name w:val="A948948394914E9D8427C34B308649C9"/>
  </w:style>
  <w:style w:type="paragraph" w:customStyle="1" w:styleId="EF4A263C7E8F4307B1F88B1682C4AB57">
    <w:name w:val="EF4A263C7E8F4307B1F88B1682C4AB57"/>
  </w:style>
  <w:style w:type="paragraph" w:customStyle="1" w:styleId="B33BF740EB5E4538B0E460DEC97E455A">
    <w:name w:val="B33BF740EB5E4538B0E460DEC97E455A"/>
  </w:style>
  <w:style w:type="paragraph" w:customStyle="1" w:styleId="28DC0BC1CA994F0298E9B91A61CB92A2">
    <w:name w:val="28DC0BC1CA994F0298E9B91A61CB92A2"/>
  </w:style>
  <w:style w:type="paragraph" w:customStyle="1" w:styleId="87642889A01C4377AF13475ABC2A22AA">
    <w:name w:val="87642889A01C4377AF13475ABC2A22AA"/>
  </w:style>
  <w:style w:type="paragraph" w:customStyle="1" w:styleId="2878AB1F460441AA89799D389CD1913E">
    <w:name w:val="2878AB1F460441AA89799D389CD1913E"/>
  </w:style>
  <w:style w:type="paragraph" w:customStyle="1" w:styleId="20FC4FF40D9E4F8391638078C6EF5CC6">
    <w:name w:val="20FC4FF40D9E4F8391638078C6EF5CC6"/>
  </w:style>
  <w:style w:type="paragraph" w:customStyle="1" w:styleId="DD3E931746184EA49467B4EA2BDE40D3">
    <w:name w:val="DD3E931746184EA49467B4EA2BDE40D3"/>
  </w:style>
  <w:style w:type="paragraph" w:customStyle="1" w:styleId="E1E483D7791D408F8CCE76B06AB4ABBD">
    <w:name w:val="E1E483D7791D408F8CCE76B06AB4ABBD"/>
  </w:style>
  <w:style w:type="paragraph" w:customStyle="1" w:styleId="8A7814443505422CB6E02A1C3C3052C8">
    <w:name w:val="8A7814443505422CB6E02A1C3C3052C8"/>
  </w:style>
  <w:style w:type="paragraph" w:customStyle="1" w:styleId="EE37CB0F0D604B0E88DDB9AE67129BB8">
    <w:name w:val="EE37CB0F0D604B0E88DDB9AE67129BB8"/>
  </w:style>
  <w:style w:type="paragraph" w:customStyle="1" w:styleId="9EE9D650F7664B55A6208B293AAD9014">
    <w:name w:val="9EE9D650F7664B55A6208B293AAD9014"/>
  </w:style>
  <w:style w:type="paragraph" w:customStyle="1" w:styleId="50C388E723B64BD5898196B37088B0A8">
    <w:name w:val="50C388E723B64BD5898196B37088B0A8"/>
    <w:rsid w:val="00E170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ACB54575D345C6AC11419380CF7560">
    <w:name w:val="94ACB54575D345C6AC11419380CF7560"/>
  </w:style>
  <w:style w:type="paragraph" w:customStyle="1" w:styleId="986BAC7303FE45219CB04580A606B8D2">
    <w:name w:val="986BAC7303FE45219CB04580A606B8D2"/>
  </w:style>
  <w:style w:type="paragraph" w:customStyle="1" w:styleId="D034620D565B440589EA9532A6F33122">
    <w:name w:val="D034620D565B440589EA9532A6F33122"/>
  </w:style>
  <w:style w:type="paragraph" w:customStyle="1" w:styleId="E323B0A90DBA4278B81D0980D93D7B83">
    <w:name w:val="E323B0A90DBA4278B81D0980D93D7B83"/>
  </w:style>
  <w:style w:type="paragraph" w:customStyle="1" w:styleId="A948948394914E9D8427C34B308649C9">
    <w:name w:val="A948948394914E9D8427C34B308649C9"/>
  </w:style>
  <w:style w:type="paragraph" w:customStyle="1" w:styleId="EF4A263C7E8F4307B1F88B1682C4AB57">
    <w:name w:val="EF4A263C7E8F4307B1F88B1682C4AB57"/>
  </w:style>
  <w:style w:type="paragraph" w:customStyle="1" w:styleId="B33BF740EB5E4538B0E460DEC97E455A">
    <w:name w:val="B33BF740EB5E4538B0E460DEC97E455A"/>
  </w:style>
  <w:style w:type="paragraph" w:customStyle="1" w:styleId="28DC0BC1CA994F0298E9B91A61CB92A2">
    <w:name w:val="28DC0BC1CA994F0298E9B91A61CB92A2"/>
  </w:style>
  <w:style w:type="paragraph" w:customStyle="1" w:styleId="87642889A01C4377AF13475ABC2A22AA">
    <w:name w:val="87642889A01C4377AF13475ABC2A22AA"/>
  </w:style>
  <w:style w:type="paragraph" w:customStyle="1" w:styleId="2878AB1F460441AA89799D389CD1913E">
    <w:name w:val="2878AB1F460441AA89799D389CD1913E"/>
  </w:style>
  <w:style w:type="paragraph" w:customStyle="1" w:styleId="20FC4FF40D9E4F8391638078C6EF5CC6">
    <w:name w:val="20FC4FF40D9E4F8391638078C6EF5CC6"/>
  </w:style>
  <w:style w:type="paragraph" w:customStyle="1" w:styleId="DD3E931746184EA49467B4EA2BDE40D3">
    <w:name w:val="DD3E931746184EA49467B4EA2BDE40D3"/>
  </w:style>
  <w:style w:type="paragraph" w:customStyle="1" w:styleId="E1E483D7791D408F8CCE76B06AB4ABBD">
    <w:name w:val="E1E483D7791D408F8CCE76B06AB4ABBD"/>
  </w:style>
  <w:style w:type="paragraph" w:customStyle="1" w:styleId="8A7814443505422CB6E02A1C3C3052C8">
    <w:name w:val="8A7814443505422CB6E02A1C3C3052C8"/>
  </w:style>
  <w:style w:type="paragraph" w:customStyle="1" w:styleId="EE37CB0F0D604B0E88DDB9AE67129BB8">
    <w:name w:val="EE37CB0F0D604B0E88DDB9AE67129BB8"/>
  </w:style>
  <w:style w:type="paragraph" w:customStyle="1" w:styleId="9EE9D650F7664B55A6208B293AAD9014">
    <w:name w:val="9EE9D650F7664B55A6208B293AAD9014"/>
  </w:style>
  <w:style w:type="paragraph" w:customStyle="1" w:styleId="50C388E723B64BD5898196B37088B0A8">
    <w:name w:val="50C388E723B64BD5898196B37088B0A8"/>
    <w:rsid w:val="00E170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mtgminutes2.dotx</Template>
  <TotalTime>0</TotalTime>
  <Pages>2</Pages>
  <Words>233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Staff/Research Student</cp:lastModifiedBy>
  <cp:revision>2</cp:revision>
  <cp:lastPrinted>2002-06-24T16:49:00Z</cp:lastPrinted>
  <dcterms:created xsi:type="dcterms:W3CDTF">2017-01-19T12:13:00Z</dcterms:created>
  <dcterms:modified xsi:type="dcterms:W3CDTF">2017-01-19T12:13:00Z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